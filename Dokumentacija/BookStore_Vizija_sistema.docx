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57FC8B" w14:textId="7AA7D066" w:rsidR="003372D3" w:rsidRPr="00F04B8D" w:rsidRDefault="00E8454A" w:rsidP="003372D3">
      <w:pPr>
        <w:pStyle w:val="Naslov"/>
        <w:tabs>
          <w:tab w:val="left" w:pos="2970"/>
          <w:tab w:val="left" w:pos="3060"/>
        </w:tabs>
        <w:jc w:val="right"/>
        <w:rPr>
          <w:lang w:val="sr-Latn-BA"/>
        </w:rPr>
      </w:pPr>
      <w:r>
        <w:rPr>
          <w:lang w:val="sr-Latn-BA"/>
        </w:rPr>
        <w:t xml:space="preserve">BookStoreApp </w:t>
      </w:r>
    </w:p>
    <w:p w14:paraId="1F80559C" w14:textId="683E3271" w:rsidR="003372D3" w:rsidRPr="00F04B8D" w:rsidRDefault="0038638E" w:rsidP="003372D3">
      <w:pPr>
        <w:pStyle w:val="Naslov"/>
        <w:jc w:val="right"/>
        <w:rPr>
          <w:lang w:val="sr-Latn-BA"/>
        </w:rPr>
      </w:pPr>
      <w:r>
        <w:rPr>
          <w:lang w:val="sr-Latn-BA"/>
        </w:rPr>
        <w:t>V</w:t>
      </w:r>
      <w:r w:rsidR="004842D5">
        <w:rPr>
          <w:lang w:val="sr-Latn-BA"/>
        </w:rPr>
        <w:t>eb</w:t>
      </w:r>
      <w:r w:rsidR="00A1651D" w:rsidRPr="00F04B8D">
        <w:rPr>
          <w:lang w:val="sr-Latn-BA"/>
        </w:rPr>
        <w:t xml:space="preserve"> aplikacija za </w:t>
      </w:r>
      <w:r w:rsidR="009C4E60">
        <w:rPr>
          <w:lang w:val="sr-Latn-BA"/>
        </w:rPr>
        <w:t xml:space="preserve">online BookStore </w:t>
      </w:r>
    </w:p>
    <w:p w14:paraId="196117D8" w14:textId="77777777" w:rsidR="00206E1F" w:rsidRPr="00F04B8D" w:rsidRDefault="00206E1F" w:rsidP="003372D3">
      <w:pPr>
        <w:pStyle w:val="Naslov"/>
        <w:jc w:val="right"/>
        <w:rPr>
          <w:lang w:val="sr-Latn-BA"/>
        </w:rPr>
      </w:pPr>
      <w:r w:rsidRPr="00F04B8D">
        <w:rPr>
          <w:lang w:val="sr-Latn-BA"/>
        </w:rPr>
        <w:t xml:space="preserve"> </w:t>
      </w:r>
    </w:p>
    <w:p w14:paraId="3CDC6899" w14:textId="77777777" w:rsidR="00206E1F" w:rsidRPr="00F04B8D" w:rsidRDefault="003372D3">
      <w:pPr>
        <w:pStyle w:val="Naslov"/>
        <w:jc w:val="right"/>
        <w:rPr>
          <w:lang w:val="sr-Latn-BA"/>
        </w:rPr>
      </w:pPr>
      <w:r w:rsidRPr="00F04B8D">
        <w:rPr>
          <w:lang w:val="sr-Latn-BA"/>
        </w:rPr>
        <w:t>Vizija sistema</w:t>
      </w:r>
    </w:p>
    <w:p w14:paraId="6EA59916" w14:textId="77777777" w:rsidR="00206E1F" w:rsidRPr="00F04B8D" w:rsidRDefault="00206E1F">
      <w:pPr>
        <w:pStyle w:val="Naslov"/>
        <w:jc w:val="right"/>
        <w:rPr>
          <w:lang w:val="sr-Latn-BA"/>
        </w:rPr>
      </w:pPr>
    </w:p>
    <w:p w14:paraId="61EEC339" w14:textId="77777777" w:rsidR="00206E1F" w:rsidRPr="00F04B8D" w:rsidRDefault="003372D3" w:rsidP="003372D3">
      <w:pPr>
        <w:pStyle w:val="Naslov"/>
        <w:jc w:val="right"/>
        <w:rPr>
          <w:sz w:val="28"/>
          <w:lang w:val="sr-Latn-BA"/>
        </w:rPr>
      </w:pPr>
      <w:r w:rsidRPr="00F04B8D">
        <w:rPr>
          <w:sz w:val="28"/>
          <w:lang w:val="sr-Latn-BA"/>
        </w:rPr>
        <w:t>Verzija</w:t>
      </w:r>
      <w:r w:rsidR="00206E1F" w:rsidRPr="00F04B8D">
        <w:rPr>
          <w:sz w:val="28"/>
          <w:lang w:val="sr-Latn-BA"/>
        </w:rPr>
        <w:t xml:space="preserve"> 1.0</w:t>
      </w:r>
    </w:p>
    <w:p w14:paraId="1FC440A5" w14:textId="77777777" w:rsidR="00206E1F" w:rsidRPr="00F04B8D" w:rsidRDefault="00206E1F">
      <w:pPr>
        <w:pStyle w:val="Naslov"/>
        <w:rPr>
          <w:sz w:val="28"/>
          <w:lang w:val="sr-Latn-BA"/>
        </w:rPr>
        <w:sectPr w:rsidR="00206E1F" w:rsidRPr="00F04B8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46F0B2BD" w14:textId="77777777" w:rsidR="00206E1F" w:rsidRPr="00F04B8D" w:rsidRDefault="003372D3">
      <w:pPr>
        <w:pStyle w:val="Naslov"/>
        <w:rPr>
          <w:lang w:val="sr-Latn-BA"/>
        </w:rPr>
      </w:pPr>
      <w:r w:rsidRPr="00F04B8D">
        <w:rPr>
          <w:lang w:val="sr-Latn-BA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206E1F" w:rsidRPr="00F04B8D" w14:paraId="679DA36B" w14:textId="77777777">
        <w:tc>
          <w:tcPr>
            <w:tcW w:w="2304" w:type="dxa"/>
          </w:tcPr>
          <w:p w14:paraId="1B05CA5D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Datum</w:t>
            </w:r>
          </w:p>
        </w:tc>
        <w:tc>
          <w:tcPr>
            <w:tcW w:w="1152" w:type="dxa"/>
          </w:tcPr>
          <w:p w14:paraId="4831131F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Verzija</w:t>
            </w:r>
          </w:p>
        </w:tc>
        <w:tc>
          <w:tcPr>
            <w:tcW w:w="3744" w:type="dxa"/>
          </w:tcPr>
          <w:p w14:paraId="1DB77517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Opis</w:t>
            </w:r>
          </w:p>
        </w:tc>
        <w:tc>
          <w:tcPr>
            <w:tcW w:w="2304" w:type="dxa"/>
          </w:tcPr>
          <w:p w14:paraId="2213AB41" w14:textId="77777777" w:rsidR="00206E1F" w:rsidRPr="00F04B8D" w:rsidRDefault="003372D3">
            <w:pPr>
              <w:pStyle w:val="Tabletext"/>
              <w:jc w:val="center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Autor</w:t>
            </w:r>
          </w:p>
        </w:tc>
      </w:tr>
      <w:tr w:rsidR="003372D3" w:rsidRPr="00F04B8D" w14:paraId="3DBCAC29" w14:textId="77777777">
        <w:tc>
          <w:tcPr>
            <w:tcW w:w="2304" w:type="dxa"/>
          </w:tcPr>
          <w:p w14:paraId="259332AA" w14:textId="3D902E73" w:rsidR="003372D3" w:rsidRPr="00F04B8D" w:rsidRDefault="004842D5" w:rsidP="00206E1F">
            <w:pPr>
              <w:pStyle w:val="Tabletext"/>
              <w:rPr>
                <w:lang w:val="sr-Latn-BA"/>
              </w:rPr>
            </w:pPr>
            <w:r>
              <w:rPr>
                <w:lang w:val="sr-Latn-BA"/>
              </w:rPr>
              <w:t>0</w:t>
            </w:r>
            <w:r w:rsidR="003D1112">
              <w:rPr>
                <w:lang w:val="sr-Latn-BA"/>
              </w:rPr>
              <w:t>4</w:t>
            </w:r>
            <w:r w:rsidR="00A1651D" w:rsidRPr="00F04B8D">
              <w:rPr>
                <w:lang w:val="sr-Latn-BA"/>
              </w:rPr>
              <w:t>.11.20</w:t>
            </w:r>
            <w:r w:rsidR="00140B5F">
              <w:rPr>
                <w:lang w:val="sr-Latn-BA"/>
              </w:rPr>
              <w:t>2</w:t>
            </w:r>
            <w:r w:rsidR="003D1112">
              <w:rPr>
                <w:lang w:val="sr-Latn-BA"/>
              </w:rPr>
              <w:t>4</w:t>
            </w:r>
          </w:p>
        </w:tc>
        <w:tc>
          <w:tcPr>
            <w:tcW w:w="1152" w:type="dxa"/>
          </w:tcPr>
          <w:p w14:paraId="1B0B61BA" w14:textId="77777777"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1.0</w:t>
            </w:r>
          </w:p>
        </w:tc>
        <w:tc>
          <w:tcPr>
            <w:tcW w:w="3744" w:type="dxa"/>
          </w:tcPr>
          <w:p w14:paraId="1EB0D85E" w14:textId="77777777" w:rsidR="003372D3" w:rsidRPr="00F04B8D" w:rsidRDefault="003372D3" w:rsidP="00206E1F">
            <w:pPr>
              <w:pStyle w:val="Tabletext"/>
              <w:rPr>
                <w:lang w:val="sr-Latn-BA"/>
              </w:rPr>
            </w:pPr>
            <w:r w:rsidRPr="00F04B8D">
              <w:rPr>
                <w:lang w:val="sr-Latn-BA"/>
              </w:rPr>
              <w:t>Revizija</w:t>
            </w:r>
          </w:p>
        </w:tc>
        <w:tc>
          <w:tcPr>
            <w:tcW w:w="2304" w:type="dxa"/>
          </w:tcPr>
          <w:p w14:paraId="01693FAE" w14:textId="190C8E9C" w:rsidR="003372D3" w:rsidRPr="004842D5" w:rsidRDefault="00E8454A" w:rsidP="003372D3">
            <w:pPr>
              <w:pStyle w:val="Tabletext"/>
              <w:rPr>
                <w:lang w:val="sr-Latn-RS"/>
              </w:rPr>
            </w:pPr>
            <w:r>
              <w:rPr>
                <w:lang w:val="sr-Latn-BA"/>
              </w:rPr>
              <w:t xml:space="preserve">Anida Fakić </w:t>
            </w:r>
          </w:p>
        </w:tc>
      </w:tr>
      <w:tr w:rsidR="003372D3" w:rsidRPr="00F04B8D" w14:paraId="650CDBF3" w14:textId="77777777">
        <w:tc>
          <w:tcPr>
            <w:tcW w:w="2304" w:type="dxa"/>
          </w:tcPr>
          <w:p w14:paraId="0A25725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59A069EA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7A0C2EF0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4071B3D5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  <w:tr w:rsidR="003372D3" w:rsidRPr="00F04B8D" w14:paraId="3A210747" w14:textId="77777777">
        <w:tc>
          <w:tcPr>
            <w:tcW w:w="2304" w:type="dxa"/>
          </w:tcPr>
          <w:p w14:paraId="395EF6DC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0B3119E3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75BAC346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18E23BE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  <w:tr w:rsidR="003372D3" w:rsidRPr="00F04B8D" w14:paraId="2E817C01" w14:textId="77777777">
        <w:tc>
          <w:tcPr>
            <w:tcW w:w="2304" w:type="dxa"/>
          </w:tcPr>
          <w:p w14:paraId="2020FA06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1152" w:type="dxa"/>
          </w:tcPr>
          <w:p w14:paraId="2C2479BE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3744" w:type="dxa"/>
          </w:tcPr>
          <w:p w14:paraId="0E5F4565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  <w:tc>
          <w:tcPr>
            <w:tcW w:w="2304" w:type="dxa"/>
          </w:tcPr>
          <w:p w14:paraId="77F5DF39" w14:textId="77777777" w:rsidR="003372D3" w:rsidRPr="00F04B8D" w:rsidRDefault="003372D3">
            <w:pPr>
              <w:pStyle w:val="Tabletext"/>
              <w:rPr>
                <w:lang w:val="sr-Latn-BA"/>
              </w:rPr>
            </w:pPr>
          </w:p>
        </w:tc>
      </w:tr>
    </w:tbl>
    <w:p w14:paraId="387EF43A" w14:textId="77777777" w:rsidR="00206E1F" w:rsidRPr="00F04B8D" w:rsidRDefault="00206E1F">
      <w:pPr>
        <w:rPr>
          <w:lang w:val="sr-Latn-BA"/>
        </w:rPr>
      </w:pPr>
    </w:p>
    <w:p w14:paraId="796C21F2" w14:textId="77777777" w:rsidR="00206E1F" w:rsidRPr="00F04B8D" w:rsidRDefault="00206E1F" w:rsidP="003372D3">
      <w:pPr>
        <w:pStyle w:val="Naslov"/>
        <w:rPr>
          <w:lang w:val="sr-Latn-BA"/>
        </w:rPr>
      </w:pPr>
      <w:r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Sadržaj</w:t>
      </w:r>
    </w:p>
    <w:p w14:paraId="445F28B1" w14:textId="77777777" w:rsidR="00F04B8D" w:rsidRPr="002E66A9" w:rsidRDefault="003E6219">
      <w:pPr>
        <w:pStyle w:val="SADRAJ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F04B8D">
        <w:rPr>
          <w:bCs/>
          <w:lang w:val="sr-Latn-BA"/>
        </w:rPr>
        <w:fldChar w:fldCharType="begin"/>
      </w:r>
      <w:r w:rsidRPr="00F04B8D">
        <w:rPr>
          <w:bCs/>
          <w:lang w:val="sr-Latn-BA"/>
        </w:rPr>
        <w:instrText xml:space="preserve"> TOC \o "1-3" </w:instrText>
      </w:r>
      <w:r w:rsidRPr="00F04B8D">
        <w:rPr>
          <w:bCs/>
          <w:lang w:val="sr-Latn-BA"/>
        </w:rPr>
        <w:fldChar w:fldCharType="separate"/>
      </w:r>
      <w:r w:rsidR="00F04B8D" w:rsidRPr="00A73EA3">
        <w:rPr>
          <w:noProof/>
          <w:lang w:val="sr-Latn-BA"/>
        </w:rPr>
        <w:t>1.</w:t>
      </w:r>
      <w:r w:rsidR="00F04B8D"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F04B8D" w:rsidRPr="00A73EA3">
        <w:rPr>
          <w:noProof/>
          <w:lang w:val="sr-Latn-BA"/>
        </w:rPr>
        <w:t>Cilj dokumenta</w:t>
      </w:r>
      <w:r w:rsidR="00F04B8D">
        <w:rPr>
          <w:noProof/>
        </w:rPr>
        <w:tab/>
      </w:r>
      <w:r w:rsidR="00F04B8D">
        <w:rPr>
          <w:noProof/>
        </w:rPr>
        <w:fldChar w:fldCharType="begin"/>
      </w:r>
      <w:r w:rsidR="00F04B8D">
        <w:rPr>
          <w:noProof/>
        </w:rPr>
        <w:instrText xml:space="preserve"> PAGEREF _Toc515386534 \h </w:instrText>
      </w:r>
      <w:r w:rsidR="00F04B8D">
        <w:rPr>
          <w:noProof/>
        </w:rPr>
      </w:r>
      <w:r w:rsidR="00F04B8D">
        <w:rPr>
          <w:noProof/>
        </w:rPr>
        <w:fldChar w:fldCharType="separate"/>
      </w:r>
      <w:r w:rsidR="00F04B8D">
        <w:rPr>
          <w:noProof/>
        </w:rPr>
        <w:t>5</w:t>
      </w:r>
      <w:r w:rsidR="00F04B8D">
        <w:rPr>
          <w:noProof/>
        </w:rPr>
        <w:fldChar w:fldCharType="end"/>
      </w:r>
    </w:p>
    <w:p w14:paraId="11A8D7CF" w14:textId="77777777" w:rsidR="00F04B8D" w:rsidRPr="002E66A9" w:rsidRDefault="00F04B8D">
      <w:pPr>
        <w:pStyle w:val="SADRAJ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2.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56BDAF2" w14:textId="77777777" w:rsidR="00F04B8D" w:rsidRPr="002E66A9" w:rsidRDefault="00F04B8D">
      <w:pPr>
        <w:pStyle w:val="SADRAJ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3.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BB38F9" w14:textId="77777777" w:rsidR="00F04B8D" w:rsidRPr="002E66A9" w:rsidRDefault="00F04B8D">
      <w:pPr>
        <w:pStyle w:val="SADRAJ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A859819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228E9A6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4.2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9854BC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4.3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F75218" w14:textId="77777777" w:rsidR="00F04B8D" w:rsidRPr="002E66A9" w:rsidRDefault="00F04B8D">
      <w:pPr>
        <w:pStyle w:val="SADRAJ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715131F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E8B7323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6CCEE9E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5.3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EEAE244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5.4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33F70D64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5.5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7C98222" w14:textId="77777777" w:rsidR="00F04B8D" w:rsidRPr="002E66A9" w:rsidRDefault="00F04B8D">
      <w:pPr>
        <w:pStyle w:val="SADRAJ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8920CCB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601BBAA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B891C3B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color w:val="000000"/>
          <w:lang w:val="sr-Latn-BA"/>
        </w:rPr>
        <w:t>6.3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color w:val="000000"/>
          <w:lang w:val="sr-Latn-BA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360CFB78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B1803FC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6.5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35DA8C5" w14:textId="77777777" w:rsidR="00F04B8D" w:rsidRPr="002E66A9" w:rsidRDefault="00F04B8D">
      <w:pPr>
        <w:pStyle w:val="SADRAJ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B207FAF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8CF288D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Obnova lozinke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7E538A1A" w14:textId="5EB46C08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F21F7B">
        <w:rPr>
          <w:noProof/>
          <w:lang w:val="sr-Latn-BA"/>
        </w:rPr>
        <w:t xml:space="preserve">Dodavanje i ažuriranje knjiga 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_Toc515386556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65E60253" w14:textId="02F2E5A0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4365DA">
        <w:rPr>
          <w:noProof/>
          <w:lang w:val="sr-Latn-BA"/>
        </w:rPr>
        <w:t>Upravljanjem zalihama I cenama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_Toc515386557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43F42629" w14:textId="1E1F2C79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7.5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4365DA">
        <w:rPr>
          <w:noProof/>
          <w:lang w:val="sr-Latn-BA"/>
        </w:rPr>
        <w:t>Pretraga knjiga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_Toc515386558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0868BDFA" w14:textId="630DB44C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7.6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4365DA">
        <w:rPr>
          <w:noProof/>
          <w:lang w:val="sr-Latn-BA"/>
        </w:rPr>
        <w:t xml:space="preserve">Recenzije i ocene 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_Toc515386559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354CD372" w14:textId="097B1592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7.7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3235CE">
        <w:rPr>
          <w:noProof/>
          <w:lang w:val="sr-Latn-BA"/>
        </w:rPr>
        <w:t>Korpa i proces kupovine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_Toc515386560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5F589C05" w14:textId="3E038EBE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7.8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="003235CE">
        <w:rPr>
          <w:noProof/>
          <w:lang w:val="sr-Latn-BA"/>
        </w:rPr>
        <w:t xml:space="preserve">Kreiranje izveštaja o </w:t>
      </w:r>
      <w:r w:rsidR="00A42CC2">
        <w:rPr>
          <w:noProof/>
          <w:lang w:val="sr-Latn-BA"/>
        </w:rPr>
        <w:t xml:space="preserve">prodaji </w:t>
      </w:r>
      <w:r w:rsidRPr="00793D39">
        <w:rPr>
          <w:noProof/>
          <w:lang w:val="sr-Latn-BA"/>
        </w:rPr>
        <w:tab/>
      </w:r>
      <w:r>
        <w:rPr>
          <w:noProof/>
        </w:rPr>
        <w:fldChar w:fldCharType="begin"/>
      </w:r>
      <w:r w:rsidRPr="00793D39">
        <w:rPr>
          <w:noProof/>
          <w:lang w:val="sr-Latn-BA"/>
        </w:rPr>
        <w:instrText xml:space="preserve"> PAGEREF _Toc515386561 \h </w:instrText>
      </w:r>
      <w:r>
        <w:rPr>
          <w:noProof/>
        </w:rPr>
      </w:r>
      <w:r>
        <w:rPr>
          <w:noProof/>
        </w:rPr>
        <w:fldChar w:fldCharType="separate"/>
      </w:r>
      <w:r w:rsidRPr="00793D39">
        <w:rPr>
          <w:noProof/>
          <w:lang w:val="sr-Latn-BA"/>
        </w:rPr>
        <w:t>9</w:t>
      </w:r>
      <w:r>
        <w:rPr>
          <w:noProof/>
        </w:rPr>
        <w:fldChar w:fldCharType="end"/>
      </w:r>
    </w:p>
    <w:p w14:paraId="65666353" w14:textId="77777777" w:rsidR="00F04B8D" w:rsidRPr="002E66A9" w:rsidRDefault="00F04B8D">
      <w:pPr>
        <w:pStyle w:val="SADRAJ2"/>
        <w:tabs>
          <w:tab w:val="left" w:pos="10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7.9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 xml:space="preserve">Formiranje i štampanje </w:t>
      </w:r>
      <w:r w:rsidR="00793D39">
        <w:rPr>
          <w:noProof/>
          <w:lang w:val="sr-Latn-BA"/>
        </w:rPr>
        <w:t>narudžbenice</w:t>
      </w:r>
      <w:r w:rsidRPr="003D1112">
        <w:rPr>
          <w:noProof/>
          <w:lang w:val="sr-Latn-BA"/>
        </w:rPr>
        <w:tab/>
      </w:r>
      <w:r>
        <w:rPr>
          <w:noProof/>
        </w:rPr>
        <w:fldChar w:fldCharType="begin"/>
      </w:r>
      <w:r w:rsidRPr="003D1112">
        <w:rPr>
          <w:noProof/>
          <w:lang w:val="sr-Latn-BA"/>
        </w:rPr>
        <w:instrText xml:space="preserve"> PAGEREF _Toc515386562 \h </w:instrText>
      </w:r>
      <w:r>
        <w:rPr>
          <w:noProof/>
        </w:rPr>
      </w:r>
      <w:r>
        <w:rPr>
          <w:noProof/>
        </w:rPr>
        <w:fldChar w:fldCharType="separate"/>
      </w:r>
      <w:r w:rsidRPr="003D1112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23FD5C7E" w14:textId="77777777" w:rsidR="00F04B8D" w:rsidRPr="002E66A9" w:rsidRDefault="00F04B8D">
      <w:pPr>
        <w:pStyle w:val="SADRAJ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7.10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Prikaz informacija</w:t>
      </w:r>
      <w:r w:rsidRPr="003D1112">
        <w:rPr>
          <w:noProof/>
          <w:lang w:val="sr-Latn-BA"/>
        </w:rPr>
        <w:tab/>
      </w:r>
      <w:r>
        <w:rPr>
          <w:noProof/>
        </w:rPr>
        <w:fldChar w:fldCharType="begin"/>
      </w:r>
      <w:r w:rsidRPr="003D1112">
        <w:rPr>
          <w:noProof/>
          <w:lang w:val="sr-Latn-BA"/>
        </w:rPr>
        <w:instrText xml:space="preserve"> PAGEREF _Toc515386563 \h </w:instrText>
      </w:r>
      <w:r>
        <w:rPr>
          <w:noProof/>
        </w:rPr>
      </w:r>
      <w:r>
        <w:rPr>
          <w:noProof/>
        </w:rPr>
        <w:fldChar w:fldCharType="separate"/>
      </w:r>
      <w:r w:rsidRPr="003D1112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49D2127B" w14:textId="77777777" w:rsidR="00F04B8D" w:rsidRPr="002E66A9" w:rsidRDefault="00F04B8D">
      <w:pPr>
        <w:pStyle w:val="SADRAJ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8.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Ograničenja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_Toc515386564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1B1BE82E" w14:textId="77777777" w:rsidR="00F04B8D" w:rsidRPr="002E66A9" w:rsidRDefault="00F04B8D">
      <w:pPr>
        <w:pStyle w:val="SADRAJ1"/>
        <w:tabs>
          <w:tab w:val="left" w:pos="432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9.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kvaliteta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_Toc515386565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18A6EAFB" w14:textId="77777777" w:rsidR="00F04B8D" w:rsidRPr="002E66A9" w:rsidRDefault="00F04B8D">
      <w:pPr>
        <w:pStyle w:val="SADRAJ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10.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Prioritet funkcionalnosti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_Toc515386566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10</w:t>
      </w:r>
      <w:r>
        <w:rPr>
          <w:noProof/>
        </w:rPr>
        <w:fldChar w:fldCharType="end"/>
      </w:r>
    </w:p>
    <w:p w14:paraId="5691507C" w14:textId="77777777" w:rsidR="00F04B8D" w:rsidRPr="002E66A9" w:rsidRDefault="00F04B8D">
      <w:pPr>
        <w:pStyle w:val="SADRAJ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Nefunkcionalni zahtevi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_Toc515386567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1FC992D2" w14:textId="77777777" w:rsidR="00F04B8D" w:rsidRPr="002E66A9" w:rsidRDefault="00F04B8D">
      <w:pPr>
        <w:pStyle w:val="SADRAJ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standardizacije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_Toc515386568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131239BD" w14:textId="77777777" w:rsidR="00F04B8D" w:rsidRPr="002E66A9" w:rsidRDefault="00F04B8D">
      <w:pPr>
        <w:pStyle w:val="SADRAJ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Sistemski zahtevi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_Toc515386569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3D3DCB05" w14:textId="77777777" w:rsidR="00F04B8D" w:rsidRPr="002E66A9" w:rsidRDefault="00F04B8D">
      <w:pPr>
        <w:pStyle w:val="SADRAJ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11.3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performansi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_Toc515386570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06A263F9" w14:textId="77777777" w:rsidR="00F04B8D" w:rsidRPr="002E66A9" w:rsidRDefault="00F04B8D">
      <w:pPr>
        <w:pStyle w:val="SADRAJ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lastRenderedPageBreak/>
        <w:t>11.4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Zahtevi u pogledu okruženja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_Toc515386571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1EE2032D" w14:textId="77777777" w:rsidR="00F04B8D" w:rsidRPr="002E66A9" w:rsidRDefault="00F04B8D">
      <w:pPr>
        <w:pStyle w:val="SADRAJ1"/>
        <w:tabs>
          <w:tab w:val="left" w:pos="864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Dokumentacija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_Toc515386572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5FA0A645" w14:textId="77777777" w:rsidR="00F04B8D" w:rsidRPr="002E66A9" w:rsidRDefault="00F04B8D">
      <w:pPr>
        <w:pStyle w:val="SADRAJ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12.1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Korisničko uputstvo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_Toc515386573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31178580" w14:textId="77777777" w:rsidR="00F04B8D" w:rsidRPr="002E66A9" w:rsidRDefault="00F04B8D">
      <w:pPr>
        <w:pStyle w:val="SADRAJ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12.2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Uputstvo za instalaciju i konfigurisanje</w:t>
      </w:r>
      <w:r w:rsidRPr="004842D5">
        <w:rPr>
          <w:noProof/>
          <w:lang w:val="sr-Latn-BA"/>
        </w:rPr>
        <w:tab/>
      </w:r>
      <w:r>
        <w:rPr>
          <w:noProof/>
        </w:rPr>
        <w:fldChar w:fldCharType="begin"/>
      </w:r>
      <w:r w:rsidRPr="004842D5">
        <w:rPr>
          <w:noProof/>
          <w:lang w:val="sr-Latn-BA"/>
        </w:rPr>
        <w:instrText xml:space="preserve"> PAGEREF _Toc515386574 \h </w:instrText>
      </w:r>
      <w:r>
        <w:rPr>
          <w:noProof/>
        </w:rPr>
      </w:r>
      <w:r>
        <w:rPr>
          <w:noProof/>
        </w:rPr>
        <w:fldChar w:fldCharType="separate"/>
      </w:r>
      <w:r w:rsidRPr="004842D5">
        <w:rPr>
          <w:noProof/>
          <w:lang w:val="sr-Latn-BA"/>
        </w:rPr>
        <w:t>11</w:t>
      </w:r>
      <w:r>
        <w:rPr>
          <w:noProof/>
        </w:rPr>
        <w:fldChar w:fldCharType="end"/>
      </w:r>
    </w:p>
    <w:p w14:paraId="6E695092" w14:textId="77777777" w:rsidR="00F04B8D" w:rsidRPr="002E66A9" w:rsidRDefault="00F04B8D">
      <w:pPr>
        <w:pStyle w:val="SADRAJ2"/>
        <w:tabs>
          <w:tab w:val="left" w:pos="1200"/>
        </w:tabs>
        <w:rPr>
          <w:rFonts w:ascii="Calibri" w:hAnsi="Calibri"/>
          <w:noProof/>
          <w:sz w:val="22"/>
          <w:szCs w:val="22"/>
          <w:lang w:val="sr-Latn-BA" w:eastAsia="sr-Latn-BA"/>
        </w:rPr>
      </w:pPr>
      <w:r w:rsidRPr="00A73EA3">
        <w:rPr>
          <w:noProof/>
          <w:lang w:val="sr-Latn-BA"/>
        </w:rPr>
        <w:t>12.3</w:t>
      </w:r>
      <w:r w:rsidRPr="002E66A9">
        <w:rPr>
          <w:rFonts w:ascii="Calibri" w:hAnsi="Calibri"/>
          <w:noProof/>
          <w:sz w:val="22"/>
          <w:szCs w:val="22"/>
          <w:lang w:val="sr-Latn-BA" w:eastAsia="sr-Latn-BA"/>
        </w:rPr>
        <w:tab/>
      </w:r>
      <w:r w:rsidRPr="00A73EA3">
        <w:rPr>
          <w:noProof/>
          <w:lang w:val="sr-Latn-BA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_Toc515386575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944DF68" w14:textId="77777777" w:rsidR="00206E1F" w:rsidRPr="00F04B8D" w:rsidRDefault="003E6219" w:rsidP="003372D3">
      <w:pPr>
        <w:pStyle w:val="Naslov"/>
        <w:tabs>
          <w:tab w:val="left" w:pos="540"/>
        </w:tabs>
        <w:rPr>
          <w:lang w:val="sr-Latn-BA"/>
        </w:rPr>
      </w:pPr>
      <w:r w:rsidRPr="00F04B8D">
        <w:rPr>
          <w:rFonts w:ascii="Times New Roman" w:hAnsi="Times New Roman" w:cs="Times New Roman"/>
          <w:bCs w:val="0"/>
          <w:sz w:val="20"/>
          <w:szCs w:val="20"/>
          <w:lang w:val="sr-Latn-BA"/>
        </w:rPr>
        <w:fldChar w:fldCharType="end"/>
      </w:r>
      <w:r w:rsidR="00206E1F" w:rsidRPr="00F04B8D">
        <w:rPr>
          <w:lang w:val="sr-Latn-BA"/>
        </w:rPr>
        <w:br w:type="page"/>
      </w:r>
      <w:r w:rsidR="003372D3" w:rsidRPr="00F04B8D">
        <w:rPr>
          <w:lang w:val="sr-Latn-BA"/>
        </w:rPr>
        <w:lastRenderedPageBreak/>
        <w:t>Vizija sistema</w:t>
      </w:r>
    </w:p>
    <w:p w14:paraId="423B880D" w14:textId="77777777" w:rsidR="006B5B5E" w:rsidRPr="00F04B8D" w:rsidRDefault="006B5B5E" w:rsidP="006B5B5E">
      <w:pPr>
        <w:rPr>
          <w:lang w:val="sr-Latn-BA"/>
        </w:rPr>
      </w:pPr>
    </w:p>
    <w:p w14:paraId="00DF2A73" w14:textId="77777777" w:rsidR="00206E1F" w:rsidRPr="00F04B8D" w:rsidRDefault="003372D3">
      <w:pPr>
        <w:pStyle w:val="Naslov1"/>
        <w:rPr>
          <w:lang w:val="sr-Latn-BA"/>
        </w:rPr>
      </w:pPr>
      <w:bookmarkStart w:id="0" w:name="_Toc515386534"/>
      <w:r w:rsidRPr="00F04B8D">
        <w:rPr>
          <w:lang w:val="sr-Latn-BA"/>
        </w:rPr>
        <w:t>Cilj</w:t>
      </w:r>
      <w:r w:rsidR="00CA58C5" w:rsidRPr="00F04B8D">
        <w:rPr>
          <w:lang w:val="sr-Latn-BA"/>
        </w:rPr>
        <w:t xml:space="preserve"> dokumenta</w:t>
      </w:r>
      <w:bookmarkEnd w:id="0"/>
    </w:p>
    <w:p w14:paraId="3C9B10CD" w14:textId="706DBCA6" w:rsidR="00D74EC9" w:rsidRPr="00F04B8D" w:rsidRDefault="00D74EC9" w:rsidP="00D74EC9">
      <w:pPr>
        <w:pStyle w:val="Teloteksta"/>
        <w:rPr>
          <w:lang w:val="sr-Latn-BA"/>
        </w:rPr>
      </w:pPr>
      <w:r>
        <w:rPr>
          <w:lang w:val="sr-Latn-BA"/>
        </w:rPr>
        <w:t>Cilj ovog dokumenta je definisanje visokog nivoa zahteva za BookStoreApp veb aplikaciju, usmereno na potrebe krajnjih korisnika, kao što su kupci i administratori.</w:t>
      </w:r>
    </w:p>
    <w:p w14:paraId="2F314AB3" w14:textId="23E056C6" w:rsidR="00206E1F" w:rsidRPr="00F04B8D" w:rsidRDefault="00D74EC9">
      <w:pPr>
        <w:pStyle w:val="Naslov1"/>
        <w:rPr>
          <w:lang w:val="sr-Latn-BA"/>
        </w:rPr>
      </w:pPr>
      <w:bookmarkStart w:id="1" w:name="_Toc515386535"/>
      <w:r w:rsidRPr="00F04B8D">
        <w:rPr>
          <w:lang w:val="sr-Latn-BA"/>
        </w:rPr>
        <w:t>Opseg dokumenta</w:t>
      </w:r>
      <w:bookmarkEnd w:id="1"/>
    </w:p>
    <w:p w14:paraId="110B828B" w14:textId="71AE1A95" w:rsidR="00DE518F" w:rsidRPr="00F04B8D" w:rsidRDefault="00081773" w:rsidP="00DE518F">
      <w:pPr>
        <w:pStyle w:val="Teloteksta"/>
        <w:rPr>
          <w:lang w:val="sr-Latn-BA"/>
        </w:rPr>
      </w:pPr>
      <w:r>
        <w:rPr>
          <w:lang w:val="sr-Latn-BA"/>
        </w:rPr>
        <w:t>Dokument pokriva funkcionalne zahteve, opis tržišta i korisničke profile za BookStoreApp. Sistem će omogućiti online kupovinu knjiga sa različitim opcijama pretrage, prikaz recenzija i administrativne funkcije za upravljanje sadržajem aplikacije.</w:t>
      </w:r>
    </w:p>
    <w:p w14:paraId="019BD199" w14:textId="77777777" w:rsidR="00206E1F" w:rsidRPr="00F04B8D" w:rsidRDefault="003372D3">
      <w:pPr>
        <w:pStyle w:val="Naslov1"/>
        <w:rPr>
          <w:lang w:val="sr-Latn-BA"/>
        </w:rPr>
      </w:pPr>
      <w:bookmarkStart w:id="2" w:name="_Toc515386536"/>
      <w:r w:rsidRPr="00F04B8D">
        <w:rPr>
          <w:lang w:val="sr-Latn-BA"/>
        </w:rPr>
        <w:t>Reference</w:t>
      </w:r>
      <w:bookmarkEnd w:id="2"/>
    </w:p>
    <w:p w14:paraId="51C4942A" w14:textId="77777777" w:rsidR="00206E1F" w:rsidRPr="00F04B8D" w:rsidRDefault="003372D3">
      <w:pPr>
        <w:pStyle w:val="Teloteksta"/>
        <w:rPr>
          <w:lang w:val="sr-Latn-BA"/>
        </w:rPr>
      </w:pPr>
      <w:r w:rsidRPr="00F04B8D">
        <w:rPr>
          <w:lang w:val="sr-Latn-BA"/>
        </w:rPr>
        <w:t>Spisak korišćene literature</w:t>
      </w:r>
      <w:r w:rsidR="00206E1F" w:rsidRPr="00F04B8D">
        <w:rPr>
          <w:lang w:val="sr-Latn-BA"/>
        </w:rPr>
        <w:t>:</w:t>
      </w:r>
    </w:p>
    <w:p w14:paraId="7D74EC94" w14:textId="0E565FA8" w:rsidR="00DE518F" w:rsidRPr="00F04B8D" w:rsidRDefault="007069D1" w:rsidP="00DE518F">
      <w:pPr>
        <w:pStyle w:val="Teloteksta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 xml:space="preserve">BookStoreApp </w:t>
      </w:r>
      <w:r w:rsidR="00DE518F" w:rsidRPr="00F04B8D">
        <w:rPr>
          <w:lang w:val="sr-Latn-BA"/>
        </w:rPr>
        <w:t xml:space="preserve">– </w:t>
      </w:r>
      <w:r w:rsidR="003D1112">
        <w:rPr>
          <w:lang w:val="sr-Latn-BA"/>
        </w:rPr>
        <w:t>Definicija</w:t>
      </w:r>
      <w:r w:rsidR="00DE518F" w:rsidRPr="00F04B8D">
        <w:rPr>
          <w:lang w:val="sr-Latn-BA"/>
        </w:rPr>
        <w:t xml:space="preserve"> projekta, </w:t>
      </w:r>
      <w:r>
        <w:rPr>
          <w:lang w:val="sr-Latn-BA"/>
        </w:rPr>
        <w:t>BookStore</w:t>
      </w:r>
      <w:r w:rsidR="00327DB2" w:rsidRPr="00F04B8D">
        <w:rPr>
          <w:lang w:val="sr-Latn-BA"/>
        </w:rPr>
        <w:t>-</w:t>
      </w:r>
      <w:r>
        <w:rPr>
          <w:lang w:val="sr-Latn-BA"/>
        </w:rPr>
        <w:t>BokkStoreApp</w:t>
      </w:r>
      <w:r w:rsidR="00DE518F" w:rsidRPr="00F04B8D">
        <w:rPr>
          <w:lang w:val="sr-Latn-BA"/>
        </w:rPr>
        <w:t>-01, V1.0</w:t>
      </w:r>
      <w:r w:rsidR="00327DB2" w:rsidRPr="00F04B8D">
        <w:rPr>
          <w:lang w:val="sr-Latn-BA"/>
        </w:rPr>
        <w:t>, 20</w:t>
      </w:r>
      <w:r w:rsidR="004842D5">
        <w:rPr>
          <w:lang w:val="sr-Latn-BA"/>
        </w:rPr>
        <w:t>2</w:t>
      </w:r>
      <w:r w:rsidR="003D1112">
        <w:rPr>
          <w:lang w:val="sr-Latn-BA"/>
        </w:rPr>
        <w:t>4</w:t>
      </w:r>
      <w:r w:rsidR="00DE518F" w:rsidRPr="00F04B8D">
        <w:rPr>
          <w:lang w:val="sr-Latn-BA"/>
        </w:rPr>
        <w:t xml:space="preserve">, </w:t>
      </w:r>
      <w:r>
        <w:rPr>
          <w:lang w:val="sr-Latn-BA"/>
        </w:rPr>
        <w:t>BookStore</w:t>
      </w:r>
      <w:r w:rsidR="00DE518F" w:rsidRPr="00F04B8D">
        <w:rPr>
          <w:lang w:val="sr-Latn-BA"/>
        </w:rPr>
        <w:t>.</w:t>
      </w:r>
    </w:p>
    <w:p w14:paraId="09A4EB3F" w14:textId="0517523B" w:rsidR="00DE518F" w:rsidRPr="00F04B8D" w:rsidRDefault="00E26573" w:rsidP="00DE518F">
      <w:pPr>
        <w:pStyle w:val="Teloteksta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BookStoreApp</w:t>
      </w:r>
      <w:r w:rsidR="00DE518F" w:rsidRPr="00F04B8D">
        <w:rPr>
          <w:lang w:val="sr-Latn-BA"/>
        </w:rPr>
        <w:t xml:space="preserve">– </w:t>
      </w:r>
      <w:r w:rsidR="003D1112">
        <w:rPr>
          <w:lang w:val="sr-Latn-BA"/>
        </w:rPr>
        <w:t>R</w:t>
      </w:r>
      <w:r w:rsidR="00DE518F" w:rsidRPr="00F04B8D">
        <w:rPr>
          <w:lang w:val="sr-Latn-BA"/>
        </w:rPr>
        <w:t>aspored a</w:t>
      </w:r>
      <w:r w:rsidR="00327DB2" w:rsidRPr="00F04B8D">
        <w:rPr>
          <w:lang w:val="sr-Latn-BA"/>
        </w:rPr>
        <w:t>ktivnosti, V1.0, 20</w:t>
      </w:r>
      <w:r w:rsidR="004842D5">
        <w:rPr>
          <w:lang w:val="sr-Latn-BA"/>
        </w:rPr>
        <w:t>2</w:t>
      </w:r>
      <w:r w:rsidR="003D1112">
        <w:rPr>
          <w:lang w:val="sr-Latn-BA"/>
        </w:rPr>
        <w:t>4</w:t>
      </w:r>
      <w:r w:rsidR="00327DB2" w:rsidRPr="00F04B8D">
        <w:rPr>
          <w:lang w:val="sr-Latn-BA"/>
        </w:rPr>
        <w:t xml:space="preserve">, </w:t>
      </w:r>
      <w:r>
        <w:rPr>
          <w:lang w:val="sr-Latn-BA"/>
        </w:rPr>
        <w:t>BookStore</w:t>
      </w:r>
      <w:r w:rsidR="00DE518F" w:rsidRPr="00F04B8D">
        <w:rPr>
          <w:lang w:val="sr-Latn-BA"/>
        </w:rPr>
        <w:t>.</w:t>
      </w:r>
    </w:p>
    <w:p w14:paraId="16E17E92" w14:textId="708AE3CC" w:rsidR="00DE518F" w:rsidRPr="00F04B8D" w:rsidRDefault="00E26573" w:rsidP="00DE518F">
      <w:pPr>
        <w:pStyle w:val="Teloteksta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BA"/>
        </w:rPr>
      </w:pPr>
      <w:r>
        <w:rPr>
          <w:lang w:val="sr-Latn-BA"/>
        </w:rPr>
        <w:t>BookStoreApp</w:t>
      </w:r>
      <w:r w:rsidR="00DE518F" w:rsidRPr="00F04B8D">
        <w:rPr>
          <w:lang w:val="sr-Latn-BA"/>
        </w:rPr>
        <w:t xml:space="preserve"> – Plan</w:t>
      </w:r>
      <w:r w:rsidR="00327DB2" w:rsidRPr="00F04B8D">
        <w:rPr>
          <w:lang w:val="sr-Latn-BA"/>
        </w:rPr>
        <w:t xml:space="preserve"> realizacije projekta, V1.0, 20</w:t>
      </w:r>
      <w:r w:rsidR="004842D5">
        <w:rPr>
          <w:lang w:val="sr-Latn-BA"/>
        </w:rPr>
        <w:t>2</w:t>
      </w:r>
      <w:r w:rsidR="003D1112">
        <w:rPr>
          <w:lang w:val="sr-Latn-BA"/>
        </w:rPr>
        <w:t>4</w:t>
      </w:r>
      <w:r w:rsidR="00327DB2" w:rsidRPr="00F04B8D">
        <w:rPr>
          <w:lang w:val="sr-Latn-BA"/>
        </w:rPr>
        <w:t xml:space="preserve">, </w:t>
      </w:r>
      <w:r>
        <w:rPr>
          <w:lang w:val="sr-Latn-BA"/>
        </w:rPr>
        <w:t>BookStore</w:t>
      </w:r>
      <w:r w:rsidR="00DE518F" w:rsidRPr="00F04B8D">
        <w:rPr>
          <w:lang w:val="sr-Latn-BA"/>
        </w:rPr>
        <w:t>.</w:t>
      </w:r>
    </w:p>
    <w:p w14:paraId="63C160BB" w14:textId="77777777" w:rsidR="00206E1F" w:rsidRPr="00F04B8D" w:rsidRDefault="003372D3" w:rsidP="003372D3">
      <w:pPr>
        <w:pStyle w:val="Naslov1"/>
        <w:rPr>
          <w:lang w:val="sr-Latn-BA"/>
        </w:rPr>
      </w:pPr>
      <w:bookmarkStart w:id="3" w:name="_Toc515386537"/>
      <w:r w:rsidRPr="00F04B8D">
        <w:rPr>
          <w:lang w:val="sr-Latn-BA"/>
        </w:rPr>
        <w:t>Pozicioniranje proizvoda</w:t>
      </w:r>
      <w:bookmarkEnd w:id="3"/>
    </w:p>
    <w:p w14:paraId="0CA8E0E5" w14:textId="77777777" w:rsidR="00206E1F" w:rsidRPr="00F04B8D" w:rsidRDefault="003372D3" w:rsidP="003372D3">
      <w:pPr>
        <w:pStyle w:val="Naslov2"/>
        <w:rPr>
          <w:lang w:val="sr-Latn-BA"/>
        </w:rPr>
      </w:pPr>
      <w:bookmarkStart w:id="4" w:name="_Toc515386538"/>
      <w:r w:rsidRPr="00F04B8D">
        <w:rPr>
          <w:lang w:val="sr-Latn-BA"/>
        </w:rPr>
        <w:t>Poslovne mogućnosti</w:t>
      </w:r>
      <w:bookmarkEnd w:id="4"/>
    </w:p>
    <w:p w14:paraId="34352102" w14:textId="55001957" w:rsidR="00712834" w:rsidRPr="00F04B8D" w:rsidRDefault="00BE136F" w:rsidP="006B5B5E">
      <w:pPr>
        <w:pStyle w:val="Teloteksta"/>
        <w:rPr>
          <w:lang w:val="sr-Latn-BA"/>
        </w:rPr>
      </w:pPr>
      <w:r>
        <w:rPr>
          <w:lang w:val="sr-Latn-BA"/>
        </w:rPr>
        <w:t>BookStoreApp je veb aplikacija za online knjižaru, omogućava pretragu, pregled i kupovinu knjiga, kao i pregled korisničkih recenzija. Admini mogu da upravljaju zalihama i cenama, što pomaže knjižarama u boljem praćenju i optimizaciji prodaje.</w:t>
      </w:r>
    </w:p>
    <w:p w14:paraId="75402416" w14:textId="77777777" w:rsidR="00206E1F" w:rsidRPr="00F04B8D" w:rsidRDefault="00B849B5" w:rsidP="00B849B5">
      <w:pPr>
        <w:pStyle w:val="Naslov2"/>
        <w:rPr>
          <w:color w:val="000000"/>
          <w:lang w:val="sr-Latn-BA"/>
        </w:rPr>
      </w:pPr>
      <w:bookmarkStart w:id="5" w:name="_Toc515386539"/>
      <w:r w:rsidRPr="00F04B8D">
        <w:rPr>
          <w:color w:val="000000"/>
          <w:lang w:val="sr-Latn-BA"/>
        </w:rPr>
        <w:t>Postavka</w:t>
      </w:r>
      <w:r w:rsidR="00D44844" w:rsidRPr="00F04B8D">
        <w:rPr>
          <w:color w:val="000000"/>
          <w:lang w:val="sr-Latn-BA"/>
        </w:rPr>
        <w:t xml:space="preserve"> problema</w:t>
      </w:r>
      <w:bookmarkEnd w:id="5"/>
      <w:r w:rsidR="00206E1F" w:rsidRPr="00F04B8D">
        <w:rPr>
          <w:color w:val="000000"/>
          <w:lang w:val="sr-Latn-BA"/>
        </w:rPr>
        <w:t xml:space="preserve"> </w:t>
      </w:r>
    </w:p>
    <w:p w14:paraId="38B56271" w14:textId="77777777" w:rsidR="00206E1F" w:rsidRPr="00F04B8D" w:rsidRDefault="00206E1F">
      <w:pPr>
        <w:rPr>
          <w:lang w:val="sr-Latn-BA"/>
        </w:rPr>
      </w:pPr>
    </w:p>
    <w:tbl>
      <w:tblPr>
        <w:tblW w:w="9639" w:type="dxa"/>
        <w:tblInd w:w="959" w:type="dxa"/>
        <w:tblLayout w:type="fixed"/>
        <w:tblLook w:val="0000" w:firstRow="0" w:lastRow="0" w:firstColumn="0" w:lastColumn="0" w:noHBand="0" w:noVBand="0"/>
      </w:tblPr>
      <w:tblGrid>
        <w:gridCol w:w="1417"/>
        <w:gridCol w:w="8222"/>
      </w:tblGrid>
      <w:tr w:rsidR="00206E1F" w:rsidRPr="00F04B8D" w14:paraId="174CFC8E" w14:textId="77777777" w:rsidTr="008C5B0F"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18E6C09" w14:textId="77777777" w:rsidR="00206E1F" w:rsidRPr="00F04B8D" w:rsidRDefault="000817C9">
            <w:pPr>
              <w:pStyle w:val="Teloteksta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Problem je</w:t>
            </w:r>
          </w:p>
        </w:tc>
        <w:tc>
          <w:tcPr>
            <w:tcW w:w="8222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FD346B8" w14:textId="616C03B0" w:rsidR="00004E9E" w:rsidRPr="00F04B8D" w:rsidRDefault="00E05692" w:rsidP="00473782">
            <w:pPr>
              <w:pStyle w:val="Teloteksta"/>
              <w:ind w:left="0"/>
              <w:rPr>
                <w:lang w:val="sr-Latn-BA"/>
              </w:rPr>
            </w:pPr>
            <w:r w:rsidRPr="00F04B8D">
              <w:rPr>
                <w:lang w:val="sr-Latn-BA"/>
              </w:rPr>
              <w:t>P</w:t>
            </w:r>
            <w:r w:rsidR="00473782" w:rsidRPr="00F04B8D">
              <w:rPr>
                <w:lang w:val="sr-Latn-BA"/>
              </w:rPr>
              <w:t>ostojeće</w:t>
            </w:r>
            <w:r w:rsidR="00004E9E">
              <w:rPr>
                <w:lang w:val="sr-Latn-BA"/>
              </w:rPr>
              <w:t xml:space="preserve"> aplikacije za</w:t>
            </w:r>
            <w:r w:rsidR="00F533D8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online knjižare su</w:t>
            </w:r>
            <w:r w:rsidR="00F533D8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često</w:t>
            </w:r>
            <w:r w:rsidR="00F533D8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lokalizovane i ne</w:t>
            </w:r>
            <w:r w:rsidR="00F533D8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omogućavaju</w:t>
            </w:r>
            <w:r w:rsidR="00F533D8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jednostavnu</w:t>
            </w:r>
            <w:r w:rsidR="00F533D8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integraciju sa</w:t>
            </w:r>
            <w:r w:rsidR="00F533D8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međunarodnim</w:t>
            </w:r>
            <w:r w:rsidR="00F533D8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isporukama i</w:t>
            </w:r>
            <w:r w:rsidR="00D1320A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recenzijama.</w:t>
            </w:r>
            <w:r w:rsidR="00D1320A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Takođe, korisnici</w:t>
            </w:r>
            <w:r w:rsidR="00D1320A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nailaze na</w:t>
            </w:r>
            <w:r w:rsidR="00D1320A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komplikovan</w:t>
            </w:r>
            <w:r w:rsidR="00D1320A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interfejs koji</w:t>
            </w:r>
            <w:r w:rsidR="00D1320A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otežava pretragu</w:t>
            </w:r>
            <w:r w:rsidR="00D1320A">
              <w:rPr>
                <w:lang w:val="sr-Latn-BA"/>
              </w:rPr>
              <w:t xml:space="preserve"> </w:t>
            </w:r>
            <w:r w:rsidR="00004E9E">
              <w:rPr>
                <w:lang w:val="sr-Latn-BA"/>
              </w:rPr>
              <w:t>i kupovinu</w:t>
            </w:r>
            <w:r w:rsidR="008227BE">
              <w:rPr>
                <w:lang w:val="sr-Latn-BA"/>
              </w:rPr>
              <w:t xml:space="preserve">. </w:t>
            </w:r>
          </w:p>
        </w:tc>
      </w:tr>
      <w:tr w:rsidR="00206E1F" w:rsidRPr="00F04B8D" w14:paraId="5EBD934C" w14:textId="77777777" w:rsidTr="008C5B0F">
        <w:trPr>
          <w:trHeight w:val="847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F8182DD" w14:textId="77777777" w:rsidR="00206E1F" w:rsidRPr="00F04B8D" w:rsidRDefault="000817C9">
            <w:pPr>
              <w:pStyle w:val="Teloteksta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Pogađa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563A0E" w14:textId="22FDED2D" w:rsidR="00F41E8D" w:rsidRPr="006A4379" w:rsidRDefault="00F41E8D" w:rsidP="006A4379">
            <w:pPr>
              <w:pStyle w:val="Teloteksta"/>
              <w:numPr>
                <w:ilvl w:val="0"/>
                <w:numId w:val="29"/>
              </w:numPr>
              <w:rPr>
                <w:lang w:val="sr-Latn-BA"/>
              </w:rPr>
            </w:pPr>
            <w:r>
              <w:rPr>
                <w:lang w:val="sr-Latn-BA"/>
              </w:rPr>
              <w:t>(zaposleni u</w:t>
            </w:r>
            <w:r w:rsidR="006A4379">
              <w:rPr>
                <w:lang w:val="sr-Latn-BA"/>
              </w:rPr>
              <w:t xml:space="preserve"> </w:t>
            </w:r>
            <w:r w:rsidRPr="006A4379">
              <w:rPr>
                <w:lang w:val="sr-Latn-BA"/>
              </w:rPr>
              <w:t xml:space="preserve">knjižari) </w:t>
            </w:r>
          </w:p>
          <w:p w14:paraId="337D064C" w14:textId="6E1D5294" w:rsidR="00F41E8D" w:rsidRPr="00E7611C" w:rsidRDefault="00F41E8D" w:rsidP="00E7611C">
            <w:pPr>
              <w:pStyle w:val="Teloteksta"/>
              <w:numPr>
                <w:ilvl w:val="0"/>
                <w:numId w:val="29"/>
              </w:numPr>
              <w:rPr>
                <w:lang w:val="sr-Latn-BA"/>
              </w:rPr>
            </w:pPr>
            <w:r>
              <w:rPr>
                <w:lang w:val="sr-Latn-BA"/>
              </w:rPr>
              <w:t>Registrovane i</w:t>
            </w:r>
            <w:r w:rsidR="006A4379">
              <w:rPr>
                <w:lang w:val="sr-Latn-BA"/>
              </w:rPr>
              <w:t xml:space="preserve"> </w:t>
            </w:r>
            <w:r w:rsidRPr="006A4379">
              <w:rPr>
                <w:lang w:val="sr-Latn-BA"/>
              </w:rPr>
              <w:t>neregistrovane</w:t>
            </w:r>
            <w:r w:rsidR="00E7611C">
              <w:rPr>
                <w:lang w:val="sr-Latn-BA"/>
              </w:rPr>
              <w:t xml:space="preserve"> korisnike</w:t>
            </w:r>
          </w:p>
          <w:p w14:paraId="08C73EB6" w14:textId="5E676F31" w:rsidR="00F41E8D" w:rsidRPr="00284518" w:rsidRDefault="00F41E8D" w:rsidP="00284518">
            <w:pPr>
              <w:pStyle w:val="Teloteksta"/>
              <w:numPr>
                <w:ilvl w:val="0"/>
                <w:numId w:val="29"/>
              </w:numPr>
              <w:rPr>
                <w:lang w:val="sr-Latn-BA"/>
              </w:rPr>
            </w:pPr>
            <w:r>
              <w:rPr>
                <w:lang w:val="sr-Latn-BA"/>
              </w:rPr>
              <w:t>aplikacije (kupci)</w:t>
            </w:r>
          </w:p>
        </w:tc>
      </w:tr>
      <w:tr w:rsidR="00206E1F" w:rsidRPr="003D1112" w14:paraId="693DDEE5" w14:textId="77777777" w:rsidTr="008C5B0F">
        <w:trPr>
          <w:trHeight w:val="436"/>
        </w:trPr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9C8B9E1" w14:textId="77777777" w:rsidR="00206E1F" w:rsidRPr="00F04B8D" w:rsidRDefault="000817C9">
            <w:pPr>
              <w:pStyle w:val="Teloteksta"/>
              <w:keepNext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Posledice su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48FBC77" w14:textId="676D4EB3" w:rsidR="00890E97" w:rsidRPr="00F04B8D" w:rsidRDefault="00890E97">
            <w:pPr>
              <w:pStyle w:val="Teloteksta"/>
              <w:ind w:left="0"/>
              <w:rPr>
                <w:lang w:val="sr-Latn-BA"/>
              </w:rPr>
            </w:pPr>
            <w:r>
              <w:rPr>
                <w:lang w:val="sr-Latn-BA"/>
              </w:rPr>
              <w:t>Nekonzistentnost u pronalaženju željenih knjiga i izazovi u procesu online kupovine, što smanjuje korisničko zadovoljstvo i prodaju.</w:t>
            </w:r>
          </w:p>
        </w:tc>
      </w:tr>
      <w:tr w:rsidR="00206E1F" w:rsidRPr="003D1112" w14:paraId="404966B6" w14:textId="77777777" w:rsidTr="008C5B0F">
        <w:tc>
          <w:tcPr>
            <w:tcW w:w="141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59CE3D7" w14:textId="77777777" w:rsidR="00206E1F" w:rsidRPr="00F04B8D" w:rsidRDefault="000817C9">
            <w:pPr>
              <w:pStyle w:val="Teloteksta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Uspešno rešenje će</w:t>
            </w:r>
          </w:p>
        </w:tc>
        <w:tc>
          <w:tcPr>
            <w:tcW w:w="8222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DD711D" w14:textId="00AC02C3" w:rsidR="007821CC" w:rsidRPr="00F04B8D" w:rsidRDefault="007821CC">
            <w:pPr>
              <w:pStyle w:val="Teloteksta"/>
              <w:ind w:left="0"/>
              <w:rPr>
                <w:lang w:val="sr-Latn-BA"/>
              </w:rPr>
            </w:pPr>
            <w:r>
              <w:rPr>
                <w:lang w:val="sr-Latn-BA"/>
              </w:rPr>
              <w:t>Obezbediti će intuitivnu pretragu i efikasan proces kupovine, kao i ažurirane informacije o knjigama i dostupnosti u</w:t>
            </w:r>
            <w:r w:rsidR="00C6019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realnom vremenu,</w:t>
            </w:r>
            <w:r w:rsidR="00C6019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uključujući</w:t>
            </w:r>
            <w:r w:rsidR="00C6019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podršku za</w:t>
            </w:r>
            <w:r w:rsidR="00C6019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međunarodnu</w:t>
            </w:r>
            <w:r w:rsidR="00C6019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isporuku.</w:t>
            </w:r>
          </w:p>
        </w:tc>
      </w:tr>
    </w:tbl>
    <w:p w14:paraId="5AF633A6" w14:textId="77777777" w:rsidR="00206E1F" w:rsidRPr="00F04B8D" w:rsidRDefault="004E6B59">
      <w:pPr>
        <w:rPr>
          <w:lang w:val="sr-Latn-BA"/>
        </w:rPr>
      </w:pPr>
      <w:r w:rsidRPr="00F04B8D">
        <w:rPr>
          <w:lang w:val="sr-Latn-BA"/>
        </w:rPr>
        <w:br w:type="page"/>
      </w:r>
    </w:p>
    <w:p w14:paraId="322857D9" w14:textId="77777777" w:rsidR="00206E1F" w:rsidRPr="00F04B8D" w:rsidRDefault="00B849B5" w:rsidP="004E6B59">
      <w:pPr>
        <w:pStyle w:val="Naslov2"/>
        <w:rPr>
          <w:lang w:val="sr-Latn-BA"/>
        </w:rPr>
      </w:pPr>
      <w:bookmarkStart w:id="6" w:name="_Toc515386540"/>
      <w:r w:rsidRPr="00F04B8D">
        <w:rPr>
          <w:lang w:val="sr-Latn-BA"/>
        </w:rPr>
        <w:lastRenderedPageBreak/>
        <w:t xml:space="preserve">Postavka pozicije </w:t>
      </w:r>
      <w:r w:rsidR="00D44844" w:rsidRPr="00F04B8D">
        <w:rPr>
          <w:lang w:val="sr-Latn-BA"/>
        </w:rPr>
        <w:t>proizvoda</w:t>
      </w:r>
      <w:bookmarkEnd w:id="6"/>
    </w:p>
    <w:p w14:paraId="50BEF2ED" w14:textId="77777777" w:rsidR="00206E1F" w:rsidRPr="00F04B8D" w:rsidRDefault="00206E1F" w:rsidP="00DE518F">
      <w:pPr>
        <w:keepNext/>
        <w:rPr>
          <w:lang w:val="sr-Latn-BA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F04B8D" w14:paraId="4CE649B6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87A58CC" w14:textId="111EB865" w:rsidR="00206E1F" w:rsidRPr="00F04B8D" w:rsidRDefault="00143087" w:rsidP="00143087">
            <w:pPr>
              <w:pStyle w:val="Teloteksta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 xml:space="preserve">Proizvod je </w:t>
            </w:r>
            <w:r w:rsidR="00A92D9E">
              <w:rPr>
                <w:i/>
                <w:lang w:val="sr-Latn-BA"/>
              </w:rPr>
              <w:t xml:space="preserve">namenjen 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8AD56C4" w14:textId="0BFA6101" w:rsidR="00C04690" w:rsidRPr="00F04B8D" w:rsidRDefault="00696C13">
            <w:pPr>
              <w:pStyle w:val="Teloteksta"/>
              <w:ind w:left="0"/>
              <w:rPr>
                <w:lang w:val="sr-Latn-BA"/>
              </w:rPr>
            </w:pPr>
            <w:r>
              <w:rPr>
                <w:lang w:val="sr-Latn-BA"/>
              </w:rPr>
              <w:t>a</w:t>
            </w:r>
            <w:r w:rsidR="00C04690">
              <w:rPr>
                <w:lang w:val="sr-Latn-BA"/>
              </w:rPr>
              <w:t>dministratorima</w:t>
            </w:r>
            <w:r w:rsidR="00A92D9E">
              <w:rPr>
                <w:lang w:val="sr-Latn-BA"/>
              </w:rPr>
              <w:t xml:space="preserve"> </w:t>
            </w:r>
            <w:r w:rsidR="00C04690">
              <w:rPr>
                <w:lang w:val="sr-Latn-BA"/>
              </w:rPr>
              <w:t>knjižare,</w:t>
            </w:r>
          </w:p>
        </w:tc>
      </w:tr>
      <w:tr w:rsidR="00206E1F" w:rsidRPr="003D1112" w14:paraId="3A659C24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9A6A0E9" w14:textId="77777777" w:rsidR="00206E1F" w:rsidRPr="00F04B8D" w:rsidRDefault="00143087">
            <w:pPr>
              <w:pStyle w:val="Teloteksta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77E3A9" w14:textId="34CB3E02" w:rsidR="000615DD" w:rsidRPr="00F04B8D" w:rsidRDefault="000615DD">
            <w:pPr>
              <w:pStyle w:val="Teloteksta"/>
              <w:ind w:left="0"/>
              <w:rPr>
                <w:lang w:val="sr-Latn-BA"/>
              </w:rPr>
            </w:pPr>
            <w:r>
              <w:rPr>
                <w:lang w:val="sr-Latn-BA"/>
              </w:rPr>
              <w:t>registrovanim i</w:t>
            </w:r>
            <w:r w:rsidR="009B74D5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neregistrovanim</w:t>
            </w:r>
            <w:r w:rsidR="009B74D5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korisnicima</w:t>
            </w:r>
            <w:r w:rsidR="009B74D5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(kupcima)</w:t>
            </w:r>
            <w:r w:rsidR="009B74D5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upravljaju, koriste</w:t>
            </w:r>
            <w:r w:rsidR="009B74D5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i interesuju se za</w:t>
            </w:r>
            <w:r w:rsidR="009B74D5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aktivnosti</w:t>
            </w:r>
            <w:r w:rsidR="009B74D5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kupovine knjiga</w:t>
            </w:r>
            <w:r w:rsidR="009B74D5">
              <w:rPr>
                <w:lang w:val="sr-Latn-BA"/>
              </w:rPr>
              <w:t xml:space="preserve"> o</w:t>
            </w:r>
            <w:r>
              <w:rPr>
                <w:lang w:val="sr-Latn-BA"/>
              </w:rPr>
              <w:t>nline</w:t>
            </w:r>
            <w:r w:rsidR="0017505B">
              <w:rPr>
                <w:lang w:val="sr-Latn-BA"/>
              </w:rPr>
              <w:t xml:space="preserve">. </w:t>
            </w:r>
          </w:p>
        </w:tc>
      </w:tr>
      <w:tr w:rsidR="00206E1F" w:rsidRPr="00F04B8D" w14:paraId="2BBA7AE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723F16F" w14:textId="77777777" w:rsidR="00206E1F" w:rsidRPr="00F04B8D" w:rsidRDefault="00143087">
            <w:pPr>
              <w:pStyle w:val="Teloteksta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F21FCA" w14:textId="2925C8BC" w:rsidR="00206E1F" w:rsidRPr="00F04B8D" w:rsidRDefault="0046152C">
            <w:pPr>
              <w:pStyle w:val="Teloteksta"/>
              <w:ind w:left="0"/>
              <w:rPr>
                <w:lang w:val="sr-Latn-BA"/>
              </w:rPr>
            </w:pPr>
            <w:r>
              <w:rPr>
                <w:lang w:val="sr-Latn-BA"/>
              </w:rPr>
              <w:t>ve</w:t>
            </w:r>
            <w:r w:rsidR="008C5B0F">
              <w:rPr>
                <w:lang w:val="sr-Latn-BA"/>
              </w:rPr>
              <w:t>b</w:t>
            </w:r>
            <w:r w:rsidR="00143087" w:rsidRPr="00F04B8D">
              <w:rPr>
                <w:lang w:val="sr-Latn-BA"/>
              </w:rPr>
              <w:t xml:space="preserve"> aplikacija.</w:t>
            </w:r>
          </w:p>
        </w:tc>
      </w:tr>
      <w:tr w:rsidR="00206E1F" w:rsidRPr="003D1112" w14:paraId="2B9BC16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C08ABD5" w14:textId="77777777" w:rsidR="00206E1F" w:rsidRPr="00F04B8D" w:rsidRDefault="00143087">
            <w:pPr>
              <w:pStyle w:val="Teloteksta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B4D6A7" w14:textId="039CC214" w:rsidR="00206E1F" w:rsidRPr="00F04B8D" w:rsidRDefault="000C21A8" w:rsidP="00205D9D">
            <w:pPr>
              <w:pStyle w:val="Teloteksta"/>
              <w:ind w:left="0"/>
              <w:rPr>
                <w:lang w:val="sr-Latn-BA"/>
              </w:rPr>
            </w:pPr>
            <w:r>
              <w:rPr>
                <w:lang w:val="sr-Latn-BA"/>
              </w:rPr>
              <w:t>online knjižaru omogućava standardizovan</w:t>
            </w:r>
            <w:r w:rsidR="00F5748D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unos i ažuriranje</w:t>
            </w:r>
            <w:r w:rsidR="00F5748D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informacija o</w:t>
            </w:r>
            <w:r w:rsidR="00F5748D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knjigama,</w:t>
            </w:r>
            <w:r w:rsidR="00F5748D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pretragu i</w:t>
            </w:r>
            <w:r w:rsidR="00A30806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kupovinu, kao i</w:t>
            </w:r>
            <w:r w:rsidR="00A30806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korisničke</w:t>
            </w:r>
            <w:r w:rsidR="00A30806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recenzije i ocene</w:t>
            </w:r>
          </w:p>
        </w:tc>
      </w:tr>
      <w:tr w:rsidR="00206E1F" w:rsidRPr="003D1112" w14:paraId="021CE2A2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5836A3" w14:textId="77777777" w:rsidR="00206E1F" w:rsidRPr="00F04B8D" w:rsidRDefault="00143087">
            <w:pPr>
              <w:pStyle w:val="Teloteksta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034BBFF" w14:textId="71BC8CC3" w:rsidR="008C5B0F" w:rsidRPr="00F04B8D" w:rsidRDefault="0046152C">
            <w:pPr>
              <w:pStyle w:val="Teloteksta"/>
              <w:ind w:left="0"/>
              <w:rPr>
                <w:lang w:val="sr-Latn-BA"/>
              </w:rPr>
            </w:pPr>
            <w:r>
              <w:rPr>
                <w:lang w:val="sr-Latn-BA"/>
              </w:rPr>
              <w:t>postojećih</w:t>
            </w:r>
            <w:r w:rsidR="009B4B91">
              <w:rPr>
                <w:lang w:val="sr-Latn-BA"/>
              </w:rPr>
              <w:t xml:space="preserve"> veb</w:t>
            </w:r>
            <w:r w:rsidR="00C014DC">
              <w:rPr>
                <w:lang w:val="sr-Latn-BA"/>
              </w:rPr>
              <w:t xml:space="preserve"> </w:t>
            </w:r>
            <w:r w:rsidR="008C3A35">
              <w:rPr>
                <w:lang w:val="sr-Latn-BA"/>
              </w:rPr>
              <w:t>aplikacija koje su</w:t>
            </w:r>
            <w:r w:rsidR="00C014DC">
              <w:rPr>
                <w:lang w:val="sr-Latn-BA"/>
              </w:rPr>
              <w:t xml:space="preserve"> </w:t>
            </w:r>
            <w:r w:rsidR="008C3A35">
              <w:rPr>
                <w:lang w:val="sr-Latn-BA"/>
              </w:rPr>
              <w:t>ograničene na</w:t>
            </w:r>
            <w:r w:rsidR="00C014DC">
              <w:rPr>
                <w:lang w:val="sr-Latn-BA"/>
              </w:rPr>
              <w:t xml:space="preserve"> </w:t>
            </w:r>
            <w:r w:rsidR="008C3A35">
              <w:rPr>
                <w:lang w:val="sr-Latn-BA"/>
              </w:rPr>
              <w:t>lokalna tržišta i</w:t>
            </w:r>
            <w:r w:rsidR="00C014DC">
              <w:rPr>
                <w:lang w:val="sr-Latn-BA"/>
              </w:rPr>
              <w:t xml:space="preserve"> </w:t>
            </w:r>
            <w:r w:rsidR="008C3A35">
              <w:rPr>
                <w:lang w:val="sr-Latn-BA"/>
              </w:rPr>
              <w:t>pružaju samo</w:t>
            </w:r>
            <w:r w:rsidR="00C014DC">
              <w:rPr>
                <w:lang w:val="sr-Latn-BA"/>
              </w:rPr>
              <w:t xml:space="preserve"> </w:t>
            </w:r>
            <w:r w:rsidR="008C3A35">
              <w:rPr>
                <w:lang w:val="sr-Latn-BA"/>
              </w:rPr>
              <w:t>osnovne opcije</w:t>
            </w:r>
            <w:r w:rsidR="00C014DC">
              <w:rPr>
                <w:lang w:val="sr-Latn-BA"/>
              </w:rPr>
              <w:t xml:space="preserve"> </w:t>
            </w:r>
            <w:r w:rsidR="008C3A35">
              <w:rPr>
                <w:lang w:val="sr-Latn-BA"/>
              </w:rPr>
              <w:t>pretrage i</w:t>
            </w:r>
            <w:r w:rsidR="0044361F">
              <w:rPr>
                <w:lang w:val="sr-Latn-BA"/>
              </w:rPr>
              <w:t xml:space="preserve"> </w:t>
            </w:r>
            <w:r w:rsidR="008C3A35">
              <w:rPr>
                <w:lang w:val="sr-Latn-BA"/>
              </w:rPr>
              <w:t>kupovine</w:t>
            </w:r>
            <w:r w:rsidR="0044361F">
              <w:rPr>
                <w:lang w:val="sr-Latn-BA"/>
              </w:rPr>
              <w:t>.</w:t>
            </w:r>
          </w:p>
        </w:tc>
      </w:tr>
      <w:tr w:rsidR="00206E1F" w:rsidRPr="003D1112" w14:paraId="5E465F1C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292F0EC9" w14:textId="77777777" w:rsidR="00206E1F" w:rsidRPr="00F04B8D" w:rsidRDefault="00143087">
            <w:pPr>
              <w:pStyle w:val="Teloteksta"/>
              <w:ind w:left="72"/>
              <w:rPr>
                <w:i/>
                <w:lang w:val="sr-Latn-BA"/>
              </w:rPr>
            </w:pPr>
            <w:r w:rsidRPr="00F04B8D">
              <w:rPr>
                <w:i/>
                <w:lang w:val="sr-Latn-BA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570423" w14:textId="556ACC48" w:rsidR="000C6EC7" w:rsidRPr="00F04B8D" w:rsidRDefault="00696C13">
            <w:pPr>
              <w:pStyle w:val="Teloteksta"/>
              <w:ind w:left="0"/>
              <w:rPr>
                <w:lang w:val="sr-Latn-BA"/>
              </w:rPr>
            </w:pPr>
            <w:r>
              <w:rPr>
                <w:lang w:val="sr-Latn-BA"/>
              </w:rPr>
              <w:t>o</w:t>
            </w:r>
            <w:r w:rsidR="000C6EC7">
              <w:rPr>
                <w:lang w:val="sr-Latn-BA"/>
              </w:rPr>
              <w:t>mogućiti</w:t>
            </w:r>
            <w:r w:rsidR="0044361F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korisnicima</w:t>
            </w:r>
            <w:r w:rsidR="0044361F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pregled detaljnih</w:t>
            </w:r>
            <w:r w:rsidR="0040035E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informacija o</w:t>
            </w:r>
            <w:r w:rsidR="0040035E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knjigama, brzu i</w:t>
            </w:r>
            <w:r w:rsidR="0040035E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intuitivnu</w:t>
            </w:r>
            <w:r w:rsidR="0040035E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pretragu, sigurnu</w:t>
            </w:r>
            <w:r w:rsidR="0040035E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kupovinu,</w:t>
            </w:r>
            <w:r w:rsidR="0040035E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recenzije i</w:t>
            </w:r>
            <w:r w:rsidR="0040035E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podršku za</w:t>
            </w:r>
            <w:r w:rsidR="006E3D96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različite načine</w:t>
            </w:r>
            <w:r w:rsidR="006E3D96">
              <w:rPr>
                <w:lang w:val="sr-Latn-BA"/>
              </w:rPr>
              <w:t xml:space="preserve"> </w:t>
            </w:r>
            <w:r w:rsidR="000C6EC7">
              <w:rPr>
                <w:lang w:val="sr-Latn-BA"/>
              </w:rPr>
              <w:t>isporuke.</w:t>
            </w:r>
          </w:p>
        </w:tc>
      </w:tr>
    </w:tbl>
    <w:p w14:paraId="4CBB93B2" w14:textId="77777777" w:rsidR="00206E1F" w:rsidRPr="00F04B8D" w:rsidRDefault="00206E1F">
      <w:pPr>
        <w:rPr>
          <w:lang w:val="sr-Latn-BA"/>
        </w:rPr>
      </w:pPr>
    </w:p>
    <w:p w14:paraId="531DDFA4" w14:textId="77777777" w:rsidR="003E6219" w:rsidRPr="00F04B8D" w:rsidRDefault="003E6219">
      <w:pPr>
        <w:rPr>
          <w:lang w:val="sr-Latn-BA"/>
        </w:rPr>
      </w:pPr>
    </w:p>
    <w:p w14:paraId="3C197776" w14:textId="77777777" w:rsidR="00206E1F" w:rsidRPr="00F04B8D" w:rsidRDefault="00D44844">
      <w:pPr>
        <w:pStyle w:val="Naslov1"/>
        <w:rPr>
          <w:lang w:val="sr-Latn-BA"/>
        </w:rPr>
      </w:pPr>
      <w:bookmarkStart w:id="7" w:name="_Toc515386541"/>
      <w:r w:rsidRPr="00F04B8D">
        <w:rPr>
          <w:lang w:val="sr-Latn-BA"/>
        </w:rPr>
        <w:t>Opis korisnika</w:t>
      </w:r>
      <w:bookmarkEnd w:id="7"/>
    </w:p>
    <w:p w14:paraId="3808BE63" w14:textId="01569D58" w:rsidR="00206E1F" w:rsidRPr="00F04B8D" w:rsidRDefault="00E66958" w:rsidP="009075F6">
      <w:pPr>
        <w:pStyle w:val="Teloteksta"/>
        <w:rPr>
          <w:lang w:val="sr-Latn-BA"/>
        </w:rPr>
      </w:pPr>
      <w:r>
        <w:rPr>
          <w:lang w:val="sr-Latn-BA"/>
        </w:rPr>
        <w:t>U ovom odeljku opisani su korisnici BookStoreApp aplikacije. Postoje četiri glavna tipa korisnika: administrator, zaposleni, registrovani korisnici i neregistrovani korisnici.</w:t>
      </w:r>
    </w:p>
    <w:p w14:paraId="427CB19C" w14:textId="77777777" w:rsidR="00206E1F" w:rsidRPr="00F04B8D" w:rsidRDefault="00B849B5" w:rsidP="00B849B5">
      <w:pPr>
        <w:pStyle w:val="Naslov2"/>
        <w:rPr>
          <w:lang w:val="sr-Latn-BA"/>
        </w:rPr>
      </w:pPr>
      <w:bookmarkStart w:id="8" w:name="_Toc515386542"/>
      <w:r w:rsidRPr="00F04B8D">
        <w:rPr>
          <w:lang w:val="sr-Latn-BA"/>
        </w:rPr>
        <w:t>Opis potencijalnog tržišta</w:t>
      </w:r>
      <w:bookmarkEnd w:id="8"/>
    </w:p>
    <w:p w14:paraId="44B678C0" w14:textId="77777777" w:rsidR="00206E1F" w:rsidRPr="00F04B8D" w:rsidRDefault="00206E1F">
      <w:pPr>
        <w:rPr>
          <w:lang w:val="sr-Latn-BA"/>
        </w:rPr>
      </w:pPr>
    </w:p>
    <w:p w14:paraId="12DB8138" w14:textId="475CDA48" w:rsidR="0039103B" w:rsidRPr="00F04B8D" w:rsidRDefault="00E67C41" w:rsidP="009B2233">
      <w:pPr>
        <w:pStyle w:val="Teloteksta"/>
        <w:rPr>
          <w:lang w:val="sr-Latn-BA"/>
        </w:rPr>
      </w:pPr>
      <w:r>
        <w:rPr>
          <w:lang w:val="sr-Latn-BA"/>
        </w:rPr>
        <w:t>BookStoreApp je namenjena svim ljubiteljima knjiga koji žele praktičan i brz pristup velikom izboru knjiga putem interneta. Korisnici aplikacije mogu biti osobe različitih starosnih grupa i obrazovanja, od redovnih kupaca knjiga do onih koji povremeno istražuju ili traže preporuke. Aplikacija će biti dostupna globalno, sa podrškom na srpskom i engleskom jeziku, čime je obuhvaćen širok krug korisnika.</w:t>
      </w:r>
    </w:p>
    <w:p w14:paraId="09F8E9F5" w14:textId="77777777" w:rsidR="00206E1F" w:rsidRPr="00F04B8D" w:rsidRDefault="00D44844" w:rsidP="00D44844">
      <w:pPr>
        <w:pStyle w:val="Naslov2"/>
        <w:rPr>
          <w:lang w:val="sr-Latn-BA"/>
        </w:rPr>
      </w:pPr>
      <w:bookmarkStart w:id="9" w:name="_Toc515386543"/>
      <w:r w:rsidRPr="00F04B8D">
        <w:rPr>
          <w:lang w:val="sr-Latn-BA"/>
        </w:rPr>
        <w:t>Profili korisnika</w:t>
      </w:r>
      <w:bookmarkEnd w:id="9"/>
    </w:p>
    <w:p w14:paraId="2D3420B7" w14:textId="77777777" w:rsidR="00206E1F" w:rsidRPr="00F04B8D" w:rsidRDefault="00206E1F">
      <w:pPr>
        <w:rPr>
          <w:lang w:val="sr-Latn-BA"/>
        </w:rPr>
      </w:pPr>
    </w:p>
    <w:p w14:paraId="5885C725" w14:textId="64C1C959" w:rsidR="00A30222" w:rsidRDefault="00A30222" w:rsidP="00A30222">
      <w:pPr>
        <w:pStyle w:val="Teloteksta"/>
        <w:numPr>
          <w:ilvl w:val="0"/>
          <w:numId w:val="32"/>
        </w:numPr>
        <w:rPr>
          <w:b/>
          <w:lang w:val="sr-Latn-BA"/>
        </w:rPr>
      </w:pPr>
      <w:r>
        <w:rPr>
          <w:b/>
          <w:lang w:val="sr-Latn-BA"/>
        </w:rPr>
        <w:t>Administrator aplikacije (skraćeno administrator):</w:t>
      </w:r>
    </w:p>
    <w:p w14:paraId="1F35B4B4" w14:textId="77777777" w:rsidR="00A30222" w:rsidRDefault="00A30222" w:rsidP="009B2233">
      <w:pPr>
        <w:pStyle w:val="Teloteksta"/>
        <w:rPr>
          <w:lang w:val="sr-Latn-BA"/>
        </w:rPr>
      </w:pPr>
      <w:r>
        <w:rPr>
          <w:lang w:val="sr-Latn-BA"/>
        </w:rPr>
        <w:t>Administrator je zadužen za instaliranje, konfigurisanje i svakodnevno upravljanje sadržajem aplikacije. Njegove odgovornosti uključuju unos novih knjiga, ažuriranje cena i informacija o zalihama, kao i moderaciju recenzija korisnika. Administrator ima najširi opseg pristupa i mogućnost da koristi sve funkcionalnosti sistema, uključujući generisanje izveštaja o prodaji i praćenje statistika o popularnosti knjiga.</w:t>
      </w:r>
    </w:p>
    <w:p w14:paraId="6A622432" w14:textId="77777777" w:rsidR="00A30222" w:rsidRDefault="00A30222" w:rsidP="009B2233">
      <w:pPr>
        <w:pStyle w:val="Teloteksta"/>
        <w:rPr>
          <w:lang w:val="sr-Latn-BA"/>
        </w:rPr>
      </w:pPr>
    </w:p>
    <w:p w14:paraId="521384F4" w14:textId="77777777" w:rsidR="00A30222" w:rsidRDefault="00A30222" w:rsidP="009B2233">
      <w:pPr>
        <w:pStyle w:val="Teloteksta"/>
        <w:rPr>
          <w:lang w:val="sr-Latn-BA"/>
        </w:rPr>
      </w:pPr>
    </w:p>
    <w:p w14:paraId="51E068F8" w14:textId="5A4D9D6B" w:rsidR="00A30222" w:rsidRDefault="00A30222" w:rsidP="00A30222">
      <w:pPr>
        <w:pStyle w:val="Teloteksta"/>
        <w:numPr>
          <w:ilvl w:val="0"/>
          <w:numId w:val="32"/>
        </w:numPr>
        <w:rPr>
          <w:lang w:val="sr-Latn-BA"/>
        </w:rPr>
      </w:pPr>
      <w:r>
        <w:rPr>
          <w:lang w:val="sr-Latn-BA"/>
        </w:rPr>
        <w:t>Zaposleni u knjižari (skraćeno zaposleni):</w:t>
      </w:r>
    </w:p>
    <w:p w14:paraId="2927D440" w14:textId="77777777" w:rsidR="00A30222" w:rsidRDefault="00A30222" w:rsidP="009B2233">
      <w:pPr>
        <w:pStyle w:val="Teloteksta"/>
        <w:rPr>
          <w:lang w:val="sr-Latn-BA"/>
        </w:rPr>
      </w:pPr>
      <w:r>
        <w:rPr>
          <w:lang w:val="sr-Latn-BA"/>
        </w:rPr>
        <w:t>Zaposleni imaju ograničen administrativni pristup aplikaciji i zaduženi su za operativne zadatke, kao što su ažuriranje statusa knjiga na zalihama i pružanje podrške korisnicima. Zaposleni mogu da unesu promene u dostupnost knjiga, ali nemaju ovlašćenja za brisanje korisnika ili generisanje izveštaja. Njihova glavna uloga je podrška administraciji i pružanje korisničke pomoći.</w:t>
      </w:r>
    </w:p>
    <w:p w14:paraId="78067323" w14:textId="77777777" w:rsidR="00A30222" w:rsidRDefault="00A30222" w:rsidP="009B2233">
      <w:pPr>
        <w:pStyle w:val="Teloteksta"/>
        <w:rPr>
          <w:lang w:val="sr-Latn-BA"/>
        </w:rPr>
      </w:pPr>
    </w:p>
    <w:p w14:paraId="2A7C0864" w14:textId="77777777" w:rsidR="00A30222" w:rsidRDefault="00A30222" w:rsidP="009B2233">
      <w:pPr>
        <w:pStyle w:val="Teloteksta"/>
        <w:rPr>
          <w:lang w:val="sr-Latn-BA"/>
        </w:rPr>
      </w:pPr>
    </w:p>
    <w:p w14:paraId="735AB5C6" w14:textId="6E9D0436" w:rsidR="00A30222" w:rsidRDefault="00A30222" w:rsidP="00A30222">
      <w:pPr>
        <w:pStyle w:val="Teloteksta"/>
        <w:numPr>
          <w:ilvl w:val="0"/>
          <w:numId w:val="32"/>
        </w:numPr>
        <w:rPr>
          <w:lang w:val="sr-Latn-BA"/>
        </w:rPr>
      </w:pPr>
      <w:r>
        <w:rPr>
          <w:lang w:val="sr-Latn-BA"/>
        </w:rPr>
        <w:t>Registrovani korisnici (kupci):</w:t>
      </w:r>
    </w:p>
    <w:p w14:paraId="79FC57C6" w14:textId="77777777" w:rsidR="00A30222" w:rsidRDefault="00A30222" w:rsidP="009B2233">
      <w:pPr>
        <w:pStyle w:val="Teloteksta"/>
        <w:rPr>
          <w:lang w:val="sr-Latn-BA"/>
        </w:rPr>
      </w:pPr>
      <w:r>
        <w:rPr>
          <w:lang w:val="sr-Latn-BA"/>
        </w:rPr>
        <w:t>Registrovani korisnici su osobe koje su kreirale nalog na platformi. Oni mogu da pregledaju, pretražuju i kupuju knjige, kao i da ostavljaju recenzije i ocene za kupljene naslove. Registrovani korisnici imaju pristup svom korisničkom profilu gde mogu pratiti istoriju kupovina, gledati listu želja i pristupiti personalizovanim preporukama. Njihova aktivnost doprinosi zajedničkoj bazi recenzija koja pomaže drugim korisnicima u donošenju odluka o kupovini.</w:t>
      </w:r>
    </w:p>
    <w:p w14:paraId="60C047E1" w14:textId="77777777" w:rsidR="00A30222" w:rsidRDefault="00A30222" w:rsidP="009B2233">
      <w:pPr>
        <w:pStyle w:val="Teloteksta"/>
        <w:rPr>
          <w:lang w:val="sr-Latn-BA"/>
        </w:rPr>
      </w:pPr>
    </w:p>
    <w:p w14:paraId="4B9273CE" w14:textId="77777777" w:rsidR="00A30222" w:rsidRDefault="00A30222" w:rsidP="009B2233">
      <w:pPr>
        <w:pStyle w:val="Teloteksta"/>
        <w:rPr>
          <w:lang w:val="sr-Latn-BA"/>
        </w:rPr>
      </w:pPr>
    </w:p>
    <w:p w14:paraId="4C718359" w14:textId="18B76C81" w:rsidR="00A30222" w:rsidRDefault="00A30222" w:rsidP="00A30222">
      <w:pPr>
        <w:pStyle w:val="Teloteksta"/>
        <w:numPr>
          <w:ilvl w:val="0"/>
          <w:numId w:val="32"/>
        </w:numPr>
        <w:rPr>
          <w:lang w:val="sr-Latn-BA"/>
        </w:rPr>
      </w:pPr>
      <w:r>
        <w:rPr>
          <w:lang w:val="sr-Latn-BA"/>
        </w:rPr>
        <w:t>Neregistrovani korisnici:</w:t>
      </w:r>
    </w:p>
    <w:p w14:paraId="39C8BB2F" w14:textId="77777777" w:rsidR="00A30222" w:rsidRDefault="00A30222" w:rsidP="009B2233">
      <w:pPr>
        <w:pStyle w:val="Teloteksta"/>
        <w:rPr>
          <w:lang w:val="sr-Latn-BA"/>
        </w:rPr>
      </w:pPr>
      <w:r>
        <w:rPr>
          <w:lang w:val="sr-Latn-BA"/>
        </w:rPr>
        <w:t>Neregistrovani korisnici su posetioci sajta koji mogu da pretražuju katalog knjiga i pregledaju osnovne informacije o njima, ali nemaju mogućnost kupovine, dodavanja knjiga u korpu ili ostavljanja recenzija. Ukoliko žele da koriste te funkcionalnosti, moraju kreirati nalog i postati registrovani korisnici.</w:t>
      </w:r>
    </w:p>
    <w:p w14:paraId="0091C3D0" w14:textId="77777777" w:rsidR="00E40A18" w:rsidRDefault="00E40A18" w:rsidP="009B2233">
      <w:pPr>
        <w:pStyle w:val="Teloteksta"/>
        <w:rPr>
          <w:lang w:val="sr-Latn-BA"/>
        </w:rPr>
      </w:pPr>
    </w:p>
    <w:p w14:paraId="27D9683D" w14:textId="77777777" w:rsidR="00206E1F" w:rsidRPr="00F04B8D" w:rsidRDefault="00B849B5" w:rsidP="00B849B5">
      <w:pPr>
        <w:pStyle w:val="Naslov2"/>
        <w:rPr>
          <w:color w:val="000000"/>
          <w:lang w:val="sr-Latn-BA"/>
        </w:rPr>
      </w:pPr>
      <w:bookmarkStart w:id="10" w:name="_Toc515386544"/>
      <w:r w:rsidRPr="00F04B8D">
        <w:rPr>
          <w:color w:val="000000"/>
          <w:lang w:val="sr-Latn-BA"/>
        </w:rPr>
        <w:t>Opis okruženja</w:t>
      </w:r>
      <w:bookmarkEnd w:id="10"/>
    </w:p>
    <w:p w14:paraId="5A80BC2F" w14:textId="77777777" w:rsidR="00206E1F" w:rsidRDefault="00FF2E3F">
      <w:pPr>
        <w:rPr>
          <w:lang w:val="sr-Latn-CS"/>
        </w:rPr>
      </w:pPr>
      <w:r>
        <w:rPr>
          <w:lang w:val="sr-Latn-BA"/>
        </w:rPr>
        <w:t xml:space="preserve">               </w:t>
      </w:r>
      <w:r>
        <w:rPr>
          <w:lang w:val="sr-Latn-CS"/>
        </w:rPr>
        <w:t xml:space="preserve">Korisnici sistema pristupaju sistemu preko Web-a što zahteva minimum modemsku Internet konekciju.                </w:t>
      </w:r>
    </w:p>
    <w:p w14:paraId="17C0309E" w14:textId="77777777" w:rsidR="00FF2E3F" w:rsidRPr="00F04B8D" w:rsidRDefault="00FF2E3F">
      <w:pPr>
        <w:rPr>
          <w:lang w:val="sr-Latn-BA"/>
        </w:rPr>
      </w:pPr>
      <w:r>
        <w:rPr>
          <w:lang w:val="sr-Latn-BA"/>
        </w:rPr>
        <w:t xml:space="preserve">               Ne postoje posebna ograničenja u pogledu okruženja. </w:t>
      </w:r>
    </w:p>
    <w:p w14:paraId="4315D332" w14:textId="77777777" w:rsidR="00206E1F" w:rsidRPr="00F04B8D" w:rsidRDefault="00D44844" w:rsidP="00D44844">
      <w:pPr>
        <w:pStyle w:val="Naslov2"/>
        <w:rPr>
          <w:color w:val="000000"/>
          <w:lang w:val="sr-Latn-BA"/>
        </w:rPr>
      </w:pPr>
      <w:bookmarkStart w:id="11" w:name="_Toc515386545"/>
      <w:r w:rsidRPr="00F04B8D">
        <w:rPr>
          <w:color w:val="000000"/>
          <w:lang w:val="sr-Latn-BA"/>
        </w:rPr>
        <w:t>Osnovne potrebe korisnika</w:t>
      </w:r>
      <w:bookmarkEnd w:id="11"/>
    </w:p>
    <w:p w14:paraId="37540F0A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Brže i kvalitetnije pružanje usluga</w:t>
      </w:r>
      <w:r w:rsidR="003113E8" w:rsidRPr="00F04B8D">
        <w:rPr>
          <w:lang w:val="sr-Latn-BA"/>
        </w:rPr>
        <w:t>;</w:t>
      </w:r>
    </w:p>
    <w:p w14:paraId="2ED1BF5C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Savremen i moderan način rada</w:t>
      </w:r>
      <w:r w:rsidR="003113E8" w:rsidRPr="00F04B8D">
        <w:rPr>
          <w:lang w:val="sr-Latn-BA"/>
        </w:rPr>
        <w:t>;</w:t>
      </w:r>
    </w:p>
    <w:p w14:paraId="3FA70643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Pregled </w:t>
      </w:r>
      <w:r w:rsidR="00FF2E3F">
        <w:rPr>
          <w:lang w:val="sr-Latn-BA"/>
        </w:rPr>
        <w:t>slobodnih termina i datuma za naručivanje i isporuku poklona</w:t>
      </w:r>
      <w:r w:rsidR="003113E8" w:rsidRPr="00F04B8D">
        <w:rPr>
          <w:lang w:val="sr-Latn-BA"/>
        </w:rPr>
        <w:t>;</w:t>
      </w:r>
    </w:p>
    <w:p w14:paraId="05A80A04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FF2E3F">
        <w:rPr>
          <w:lang w:val="sr-Latn-BA"/>
        </w:rPr>
        <w:t>poklonima</w:t>
      </w:r>
      <w:r w:rsidR="003113E8" w:rsidRPr="00F04B8D">
        <w:rPr>
          <w:lang w:val="sr-Latn-BA"/>
        </w:rPr>
        <w:t>;</w:t>
      </w:r>
    </w:p>
    <w:p w14:paraId="1A94EE7B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Pregled informacija o </w:t>
      </w:r>
      <w:r w:rsidR="00FF2E3F">
        <w:rPr>
          <w:lang w:val="sr-Latn-BA"/>
        </w:rPr>
        <w:t>specijalizovanim personalnim</w:t>
      </w:r>
      <w:r w:rsidR="0055790D" w:rsidRPr="00F04B8D">
        <w:rPr>
          <w:lang w:val="sr-Latn-BA"/>
        </w:rPr>
        <w:t xml:space="preserve"> </w:t>
      </w:r>
      <w:r w:rsidR="00FF2E3F">
        <w:rPr>
          <w:lang w:val="sr-Latn-BA"/>
        </w:rPr>
        <w:t>poklonima</w:t>
      </w:r>
      <w:r w:rsidR="003113E8" w:rsidRPr="00F04B8D">
        <w:rPr>
          <w:lang w:val="sr-Latn-BA"/>
        </w:rPr>
        <w:t>;</w:t>
      </w:r>
    </w:p>
    <w:p w14:paraId="5E8DB2E8" w14:textId="77777777" w:rsidR="00942816" w:rsidRPr="00F04B8D" w:rsidRDefault="003113E8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Mogućnost odabira mesta</w:t>
      </w:r>
      <w:r w:rsidR="00FF2E3F">
        <w:rPr>
          <w:lang w:val="sr-Latn-BA"/>
        </w:rPr>
        <w:t xml:space="preserve"> za isporuku</w:t>
      </w:r>
      <w:r w:rsidRPr="00F04B8D">
        <w:rPr>
          <w:lang w:val="sr-Latn-BA"/>
        </w:rPr>
        <w:t>;</w:t>
      </w:r>
    </w:p>
    <w:p w14:paraId="7D156065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 xml:space="preserve">Informacije o cenama </w:t>
      </w:r>
      <w:r w:rsidR="00FF2E3F">
        <w:rPr>
          <w:lang w:val="sr-Latn-BA"/>
        </w:rPr>
        <w:t>poklona</w:t>
      </w:r>
      <w:r w:rsidR="003113E8" w:rsidRPr="00F04B8D">
        <w:rPr>
          <w:lang w:val="sr-Latn-BA"/>
        </w:rPr>
        <w:t>;</w:t>
      </w:r>
    </w:p>
    <w:p w14:paraId="381FF508" w14:textId="77777777" w:rsidR="00942816" w:rsidRPr="00F04B8D" w:rsidRDefault="00942816" w:rsidP="00942816">
      <w:pPr>
        <w:numPr>
          <w:ilvl w:val="0"/>
          <w:numId w:val="27"/>
        </w:numPr>
        <w:rPr>
          <w:lang w:val="sr-Latn-BA"/>
        </w:rPr>
      </w:pPr>
      <w:r w:rsidRPr="00F04B8D">
        <w:rPr>
          <w:lang w:val="sr-Latn-BA"/>
        </w:rPr>
        <w:t>Ukoliko se jave neki novi zahtevi od strane potencijalnih korisnika, biće realizovani u najkraćem roku.</w:t>
      </w:r>
    </w:p>
    <w:p w14:paraId="3D0814F0" w14:textId="77777777" w:rsidR="00206E1F" w:rsidRPr="00F04B8D" w:rsidRDefault="00206E1F">
      <w:pPr>
        <w:rPr>
          <w:lang w:val="sr-Latn-BA"/>
        </w:rPr>
      </w:pPr>
    </w:p>
    <w:p w14:paraId="7A181DA4" w14:textId="2577E899" w:rsidR="00206E1F" w:rsidRPr="00F04B8D" w:rsidRDefault="00D44844" w:rsidP="00D44844">
      <w:pPr>
        <w:pStyle w:val="Naslov2"/>
        <w:rPr>
          <w:lang w:val="sr-Latn-BA"/>
        </w:rPr>
      </w:pPr>
      <w:bookmarkStart w:id="12" w:name="_Toc515386546"/>
      <w:r w:rsidRPr="00F04B8D">
        <w:rPr>
          <w:lang w:val="sr-Latn-BA"/>
        </w:rPr>
        <w:t>Alternative i konkurencija</w:t>
      </w:r>
      <w:bookmarkEnd w:id="12"/>
    </w:p>
    <w:p w14:paraId="0A361059" w14:textId="440BED35" w:rsidR="00206E1F" w:rsidRPr="00F04B8D" w:rsidRDefault="00C032FC" w:rsidP="00B46D71">
      <w:pPr>
        <w:pStyle w:val="Teloteksta"/>
        <w:rPr>
          <w:lang w:val="sr-Latn-BA"/>
        </w:rPr>
      </w:pPr>
      <w:r w:rsidRPr="00F04B8D">
        <w:rPr>
          <w:lang w:val="sr-Latn-BA"/>
        </w:rPr>
        <w:t xml:space="preserve">Istraživanje vezano za </w:t>
      </w:r>
      <w:r w:rsidR="00B46D71" w:rsidRPr="00F04B8D">
        <w:rPr>
          <w:lang w:val="sr-Latn-BA"/>
        </w:rPr>
        <w:t xml:space="preserve">analizu </w:t>
      </w:r>
      <w:r w:rsidRPr="00F04B8D">
        <w:rPr>
          <w:lang w:val="sr-Latn-BA"/>
        </w:rPr>
        <w:t>postojeć</w:t>
      </w:r>
      <w:r w:rsidR="00B46D71" w:rsidRPr="00F04B8D">
        <w:rPr>
          <w:lang w:val="sr-Latn-BA"/>
        </w:rPr>
        <w:t>ih</w:t>
      </w:r>
      <w:r w:rsidRPr="00F04B8D">
        <w:rPr>
          <w:lang w:val="sr-Latn-BA"/>
        </w:rPr>
        <w:t xml:space="preserve"> proizvod</w:t>
      </w:r>
      <w:r w:rsidR="00B46D71" w:rsidRPr="00F04B8D">
        <w:rPr>
          <w:lang w:val="sr-Latn-BA"/>
        </w:rPr>
        <w:t>a</w:t>
      </w:r>
      <w:r w:rsidRPr="00F04B8D">
        <w:rPr>
          <w:lang w:val="sr-Latn-BA"/>
        </w:rPr>
        <w:t xml:space="preserve"> koji bi </w:t>
      </w:r>
      <w:r w:rsidR="00B46D71" w:rsidRPr="00F04B8D">
        <w:rPr>
          <w:lang w:val="sr-Latn-BA"/>
        </w:rPr>
        <w:t xml:space="preserve">u potpunosti </w:t>
      </w:r>
      <w:r w:rsidRPr="00F04B8D">
        <w:rPr>
          <w:lang w:val="sr-Latn-BA"/>
        </w:rPr>
        <w:t>rešili navedene probleme n</w:t>
      </w:r>
      <w:r w:rsidR="00B46D71" w:rsidRPr="00F04B8D">
        <w:rPr>
          <w:lang w:val="sr-Latn-BA"/>
        </w:rPr>
        <w:t xml:space="preserve">ije obavljeno, tako da za sada nije poznato da li postoje gotova rešenja kao alternativa proizvoda koji se razvija. </w:t>
      </w:r>
    </w:p>
    <w:p w14:paraId="571DCBDF" w14:textId="77777777" w:rsidR="003E6219" w:rsidRPr="00F04B8D" w:rsidRDefault="003E6219" w:rsidP="00B46D71">
      <w:pPr>
        <w:pStyle w:val="Teloteksta"/>
        <w:rPr>
          <w:lang w:val="sr-Latn-BA"/>
        </w:rPr>
      </w:pPr>
    </w:p>
    <w:p w14:paraId="2D2303ED" w14:textId="77777777" w:rsidR="00206E1F" w:rsidRPr="00F04B8D" w:rsidRDefault="00B849B5" w:rsidP="00D44844">
      <w:pPr>
        <w:pStyle w:val="Naslov1"/>
        <w:numPr>
          <w:ilvl w:val="0"/>
          <w:numId w:val="4"/>
        </w:numPr>
        <w:rPr>
          <w:lang w:val="sr-Latn-BA"/>
        </w:rPr>
      </w:pPr>
      <w:bookmarkStart w:id="13" w:name="_Toc515386547"/>
      <w:r w:rsidRPr="00F04B8D">
        <w:rPr>
          <w:lang w:val="sr-Latn-BA"/>
        </w:rPr>
        <w:t>Opis</w:t>
      </w:r>
      <w:r w:rsidR="00D44844" w:rsidRPr="00F04B8D">
        <w:rPr>
          <w:lang w:val="sr-Latn-BA"/>
        </w:rPr>
        <w:t xml:space="preserve"> proizvoda</w:t>
      </w:r>
      <w:bookmarkEnd w:id="13"/>
    </w:p>
    <w:p w14:paraId="335A73BD" w14:textId="3497C1D9" w:rsidR="00206E1F" w:rsidRPr="00F04B8D" w:rsidRDefault="00D00311" w:rsidP="00732741">
      <w:pPr>
        <w:pStyle w:val="Teloteksta"/>
        <w:rPr>
          <w:lang w:val="sr-Latn-BA"/>
        </w:rPr>
      </w:pPr>
      <w:r w:rsidRPr="00F04B8D">
        <w:rPr>
          <w:lang w:val="sr-Latn-BA"/>
        </w:rPr>
        <w:t>U ovom odeljku je dat pogled na o</w:t>
      </w:r>
      <w:r w:rsidR="006F512A" w:rsidRPr="00F04B8D">
        <w:rPr>
          <w:lang w:val="sr-Latn-BA"/>
        </w:rPr>
        <w:t xml:space="preserve">snovne mogućnosti </w:t>
      </w:r>
      <w:r w:rsidR="00491510">
        <w:rPr>
          <w:lang w:val="sr-Latn-BA"/>
        </w:rPr>
        <w:t xml:space="preserve">BookStoreApp </w:t>
      </w:r>
      <w:r w:rsidR="006F512A" w:rsidRPr="00F04B8D">
        <w:rPr>
          <w:lang w:val="sr-Latn-BA"/>
        </w:rPr>
        <w:t>aplikacije</w:t>
      </w:r>
      <w:r w:rsidR="00732741" w:rsidRPr="00F04B8D">
        <w:rPr>
          <w:lang w:val="sr-Latn-BA"/>
        </w:rPr>
        <w:t>,</w:t>
      </w:r>
      <w:r w:rsidRPr="00F04B8D">
        <w:rPr>
          <w:lang w:val="sr-Latn-BA"/>
        </w:rPr>
        <w:t xml:space="preserve"> kont</w:t>
      </w:r>
      <w:r w:rsidR="006F512A" w:rsidRPr="00F04B8D">
        <w:rPr>
          <w:lang w:val="sr-Latn-BA"/>
        </w:rPr>
        <w:t>ekst u kome aplikacija treba da funkcioniše</w:t>
      </w:r>
      <w:r w:rsidR="00206E1F" w:rsidRPr="00F04B8D">
        <w:rPr>
          <w:lang w:val="sr-Latn-BA"/>
        </w:rPr>
        <w:t xml:space="preserve">. </w:t>
      </w:r>
    </w:p>
    <w:p w14:paraId="3016EEEE" w14:textId="77777777" w:rsidR="00206E1F" w:rsidRPr="00F04B8D" w:rsidRDefault="00D44844" w:rsidP="00D44844">
      <w:pPr>
        <w:pStyle w:val="Naslov2"/>
        <w:rPr>
          <w:lang w:val="sr-Latn-BA"/>
        </w:rPr>
      </w:pPr>
      <w:bookmarkStart w:id="14" w:name="_Toc515386548"/>
      <w:r w:rsidRPr="00F04B8D">
        <w:rPr>
          <w:lang w:val="sr-Latn-BA"/>
        </w:rPr>
        <w:t>Perspektiva proi</w:t>
      </w:r>
      <w:r w:rsidR="00B849B5" w:rsidRPr="00F04B8D">
        <w:rPr>
          <w:lang w:val="sr-Latn-BA"/>
        </w:rPr>
        <w:t>z</w:t>
      </w:r>
      <w:r w:rsidRPr="00F04B8D">
        <w:rPr>
          <w:lang w:val="sr-Latn-BA"/>
        </w:rPr>
        <w:t>voda</w:t>
      </w:r>
      <w:bookmarkEnd w:id="14"/>
      <w:r w:rsidR="00206E1F" w:rsidRPr="00F04B8D">
        <w:rPr>
          <w:lang w:val="sr-Latn-BA"/>
        </w:rPr>
        <w:t xml:space="preserve"> </w:t>
      </w:r>
    </w:p>
    <w:p w14:paraId="7AD8EF0F" w14:textId="35960DA3" w:rsidR="00206E1F" w:rsidRPr="00F04B8D" w:rsidRDefault="00A922E3" w:rsidP="00732741">
      <w:pPr>
        <w:pStyle w:val="Teloteksta"/>
        <w:rPr>
          <w:lang w:val="sr-Latn-BA"/>
        </w:rPr>
      </w:pPr>
      <w:r>
        <w:rPr>
          <w:lang w:val="sr-Latn-BA"/>
        </w:rPr>
        <w:t xml:space="preserve">BookStoreApp </w:t>
      </w:r>
      <w:r w:rsidR="0027185A" w:rsidRPr="00F04B8D">
        <w:rPr>
          <w:lang w:val="sr-Latn-BA"/>
        </w:rPr>
        <w:t xml:space="preserve">aplikacija </w:t>
      </w:r>
      <w:r w:rsidR="00DD5D3F">
        <w:rPr>
          <w:lang w:val="sr-Latn-BA"/>
        </w:rPr>
        <w:t xml:space="preserve">će služiti kao veb aplikacija za online </w:t>
      </w:r>
      <w:r w:rsidR="00FC768B">
        <w:rPr>
          <w:lang w:val="sr-Latn-BA"/>
        </w:rPr>
        <w:t>online knjižaru</w:t>
      </w:r>
      <w:r w:rsidR="00DD5D3F">
        <w:rPr>
          <w:lang w:val="sr-Latn-BA"/>
        </w:rPr>
        <w:t>.</w:t>
      </w:r>
      <w:r w:rsidR="0027185A" w:rsidRPr="00F04B8D">
        <w:rPr>
          <w:lang w:val="sr-Latn-BA"/>
        </w:rPr>
        <w:t xml:space="preserve"> </w:t>
      </w:r>
      <w:r w:rsidR="00732741" w:rsidRPr="00F04B8D">
        <w:rPr>
          <w:lang w:val="sr-Latn-BA"/>
        </w:rPr>
        <w:t>Dijagram koji pokazuje kontekst sistema je dat na slici 6.1.1</w:t>
      </w:r>
      <w:r w:rsidR="00206E1F" w:rsidRPr="00F04B8D">
        <w:rPr>
          <w:lang w:val="sr-Latn-BA"/>
        </w:rPr>
        <w:t>.</w:t>
      </w:r>
    </w:p>
    <w:p w14:paraId="6F58010A" w14:textId="1F56A69F" w:rsidR="00206E1F" w:rsidRPr="00F04B8D" w:rsidRDefault="00A922E3" w:rsidP="009410E9">
      <w:pPr>
        <w:pStyle w:val="Teloteksta"/>
        <w:rPr>
          <w:lang w:val="sr-Latn-BA"/>
        </w:rPr>
      </w:pPr>
      <w:r>
        <w:rPr>
          <w:lang w:val="sr-Latn-BA"/>
        </w:rPr>
        <w:t xml:space="preserve">BookStoreApp </w:t>
      </w:r>
      <w:r w:rsidR="009410E9" w:rsidRPr="00F04B8D">
        <w:rPr>
          <w:lang w:val="sr-Latn-BA"/>
        </w:rPr>
        <w:t>aplikacija</w:t>
      </w:r>
      <w:r w:rsidR="00732741" w:rsidRPr="00F04B8D">
        <w:rPr>
          <w:lang w:val="sr-Latn-BA"/>
        </w:rPr>
        <w:t xml:space="preserve"> će</w:t>
      </w:r>
      <w:r w:rsidR="009410E9" w:rsidRPr="00F04B8D">
        <w:rPr>
          <w:lang w:val="sr-Latn-BA"/>
        </w:rPr>
        <w:t xml:space="preserve"> biti zasnovana na </w:t>
      </w:r>
      <w:r w:rsidR="00FF2E3F">
        <w:rPr>
          <w:lang w:val="sr-Latn-BA"/>
        </w:rPr>
        <w:t>web</w:t>
      </w:r>
      <w:r w:rsidR="009410E9" w:rsidRPr="00F04B8D">
        <w:rPr>
          <w:lang w:val="sr-Latn-BA"/>
        </w:rPr>
        <w:t xml:space="preserve"> arhitekturi</w:t>
      </w:r>
      <w:r w:rsidR="00732741" w:rsidRPr="00F04B8D">
        <w:rPr>
          <w:lang w:val="sr-Latn-BA"/>
        </w:rPr>
        <w:t xml:space="preserve"> ilustrovanoj na slici 6.1.2.</w:t>
      </w:r>
      <w:r w:rsidR="00206E1F" w:rsidRPr="00F04B8D">
        <w:rPr>
          <w:lang w:val="sr-Latn-BA"/>
        </w:rPr>
        <w:t xml:space="preserve"> </w:t>
      </w:r>
      <w:r w:rsidR="009410E9" w:rsidRPr="00F04B8D">
        <w:rPr>
          <w:lang w:val="sr-Latn-BA"/>
        </w:rPr>
        <w:t>Aplikacija može raditi na Windows platformi.</w:t>
      </w:r>
    </w:p>
    <w:p w14:paraId="1E2CE0BC" w14:textId="77777777" w:rsidR="00206E1F" w:rsidRPr="00F04B8D" w:rsidRDefault="00206E1F">
      <w:pPr>
        <w:pStyle w:val="Teloteksta"/>
        <w:rPr>
          <w:lang w:val="sr-Latn-BA"/>
        </w:rPr>
      </w:pPr>
    </w:p>
    <w:p w14:paraId="3AB648C4" w14:textId="77777777" w:rsidR="009410E9" w:rsidRPr="00F04B8D" w:rsidRDefault="009410E9">
      <w:pPr>
        <w:pStyle w:val="Teloteksta"/>
        <w:rPr>
          <w:lang w:val="sr-Latn-BA"/>
        </w:rPr>
      </w:pPr>
    </w:p>
    <w:p w14:paraId="7E125114" w14:textId="75ADDEF9" w:rsidR="009410E9" w:rsidRPr="00F04B8D" w:rsidRDefault="009410E9">
      <w:pPr>
        <w:pStyle w:val="Teloteksta"/>
        <w:rPr>
          <w:lang w:val="sr-Latn-BA"/>
        </w:rPr>
      </w:pPr>
    </w:p>
    <w:p w14:paraId="1FBD7037" w14:textId="77777777" w:rsidR="00206E1F" w:rsidRPr="00F04B8D" w:rsidRDefault="00206E1F" w:rsidP="00E5055D">
      <w:pPr>
        <w:pStyle w:val="Teloteksta"/>
        <w:ind w:left="851"/>
        <w:rPr>
          <w:lang w:val="sr-Latn-BA"/>
        </w:rPr>
      </w:pPr>
    </w:p>
    <w:p w14:paraId="4186C2E0" w14:textId="1897DEA0" w:rsidR="00AF6B06" w:rsidRPr="00F04B8D" w:rsidRDefault="00AC1238" w:rsidP="00473090">
      <w:pPr>
        <w:pStyle w:val="Teloteksta"/>
        <w:ind w:left="0"/>
        <w:rPr>
          <w:rFonts w:ascii="Arial" w:hAnsi="Arial"/>
          <w:b/>
          <w:lang w:val="sr-Latn-BA"/>
        </w:rPr>
      </w:pPr>
      <w:r>
        <w:rPr>
          <w:noProof/>
          <w:lang w:val="sr-Latn-BA"/>
        </w:rPr>
        <w:drawing>
          <wp:anchor distT="0" distB="0" distL="114300" distR="114300" simplePos="0" relativeHeight="251660288" behindDoc="0" locked="0" layoutInCell="1" allowOverlap="1" wp14:anchorId="35056A0A" wp14:editId="7C5029B2">
            <wp:simplePos x="0" y="0"/>
            <wp:positionH relativeFrom="column">
              <wp:posOffset>167640</wp:posOffset>
            </wp:positionH>
            <wp:positionV relativeFrom="paragraph">
              <wp:posOffset>235585</wp:posOffset>
            </wp:positionV>
            <wp:extent cx="5705475" cy="4762500"/>
            <wp:effectExtent l="0" t="0" r="9525" b="0"/>
            <wp:wrapTopAndBottom/>
            <wp:docPr id="671969799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969799" name="Slika 67196979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2BD2" w:rsidRPr="00F04B8D"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0104BB" wp14:editId="441F629C">
                <wp:simplePos x="0" y="0"/>
                <wp:positionH relativeFrom="column">
                  <wp:posOffset>4118610</wp:posOffset>
                </wp:positionH>
                <wp:positionV relativeFrom="paragraph">
                  <wp:posOffset>154305</wp:posOffset>
                </wp:positionV>
                <wp:extent cx="850900" cy="0"/>
                <wp:effectExtent l="0" t="0" r="0" b="0"/>
                <wp:wrapNone/>
                <wp:docPr id="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09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602AD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6" type="#_x0000_t32" style="position:absolute;margin-left:324.3pt;margin-top:12.15pt;width:67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  <w:r w:rsidR="00A22BD2" w:rsidRPr="00F04B8D">
        <w:rPr>
          <w:rFonts w:ascii="Arial" w:hAnsi="Arial"/>
          <w:b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16CB00" wp14:editId="1C7667B0">
                <wp:simplePos x="0" y="0"/>
                <wp:positionH relativeFrom="column">
                  <wp:posOffset>1900555</wp:posOffset>
                </wp:positionH>
                <wp:positionV relativeFrom="paragraph">
                  <wp:posOffset>154305</wp:posOffset>
                </wp:positionV>
                <wp:extent cx="937895" cy="0"/>
                <wp:effectExtent l="0" t="0" r="0" b="0"/>
                <wp:wrapNone/>
                <wp:docPr id="6" name="Auto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37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F1688" id="AutoShape 35" o:spid="_x0000_s1026" type="#_x0000_t32" style="position:absolute;margin-left:149.65pt;margin-top:12.15pt;width:7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">
                <v:stroke startarrow="block" endarrow="block"/>
              </v:shape>
            </w:pict>
          </mc:Fallback>
        </mc:AlternateContent>
      </w:r>
    </w:p>
    <w:p w14:paraId="69EEDD7F" w14:textId="77777777" w:rsidR="009410E9" w:rsidRPr="00F04B8D" w:rsidRDefault="009410E9" w:rsidP="00D44844">
      <w:pPr>
        <w:pStyle w:val="Teloteksta"/>
        <w:jc w:val="center"/>
        <w:rPr>
          <w:rFonts w:ascii="Arial" w:hAnsi="Arial"/>
          <w:b/>
          <w:lang w:val="sr-Latn-BA"/>
        </w:rPr>
      </w:pPr>
    </w:p>
    <w:p w14:paraId="0BB42DFA" w14:textId="77777777" w:rsidR="009410E9" w:rsidRPr="00F04B8D" w:rsidRDefault="009410E9" w:rsidP="00D44844">
      <w:pPr>
        <w:pStyle w:val="Teloteksta"/>
        <w:jc w:val="center"/>
        <w:rPr>
          <w:rFonts w:ascii="Arial" w:hAnsi="Arial"/>
          <w:b/>
          <w:lang w:val="sr-Latn-BA"/>
        </w:rPr>
      </w:pPr>
    </w:p>
    <w:p w14:paraId="1A548552" w14:textId="0FA4EEF8" w:rsidR="009410E9" w:rsidRPr="00F04B8D" w:rsidRDefault="009410E9" w:rsidP="00D44844">
      <w:pPr>
        <w:pStyle w:val="Teloteksta"/>
        <w:jc w:val="center"/>
        <w:rPr>
          <w:rFonts w:ascii="Arial" w:hAnsi="Arial"/>
          <w:b/>
          <w:lang w:val="sr-Latn-BA"/>
        </w:rPr>
      </w:pPr>
    </w:p>
    <w:p w14:paraId="378B68CA" w14:textId="77777777" w:rsidR="009410E9" w:rsidRPr="00F04B8D" w:rsidRDefault="009410E9" w:rsidP="00D44844">
      <w:pPr>
        <w:pStyle w:val="Teloteksta"/>
        <w:jc w:val="center"/>
        <w:rPr>
          <w:rFonts w:ascii="Arial" w:hAnsi="Arial"/>
          <w:b/>
          <w:lang w:val="sr-Latn-BA"/>
        </w:rPr>
      </w:pPr>
    </w:p>
    <w:p w14:paraId="7A3FEA97" w14:textId="77777777" w:rsidR="009410E9" w:rsidRPr="00F04B8D" w:rsidRDefault="009410E9" w:rsidP="00D44844">
      <w:pPr>
        <w:pStyle w:val="Teloteksta"/>
        <w:jc w:val="center"/>
        <w:rPr>
          <w:rFonts w:ascii="Arial" w:hAnsi="Arial"/>
          <w:b/>
          <w:lang w:val="sr-Latn-BA"/>
        </w:rPr>
      </w:pPr>
    </w:p>
    <w:p w14:paraId="0117A190" w14:textId="54DF1038" w:rsidR="00206E1F" w:rsidRPr="00F04B8D" w:rsidRDefault="00D44844" w:rsidP="001630D4">
      <w:pPr>
        <w:pStyle w:val="Teloteksta"/>
        <w:ind w:left="0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6.1.1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872020" w:rsidRPr="00F04B8D">
        <w:rPr>
          <w:rFonts w:ascii="Arial" w:hAnsi="Arial"/>
          <w:b/>
          <w:lang w:val="sr-Latn-BA"/>
        </w:rPr>
        <w:t xml:space="preserve">Kontekst sistema </w:t>
      </w:r>
      <w:r w:rsidR="00D100AC">
        <w:rPr>
          <w:rFonts w:ascii="Arial" w:hAnsi="Arial"/>
          <w:b/>
          <w:lang w:val="sr-Latn-BA"/>
        </w:rPr>
        <w:t xml:space="preserve">BookStoreApp </w:t>
      </w:r>
    </w:p>
    <w:p w14:paraId="029DCAC9" w14:textId="77777777" w:rsidR="00AF6B06" w:rsidRPr="00F04B8D" w:rsidRDefault="00AF6B06" w:rsidP="00AF6B06">
      <w:pPr>
        <w:pStyle w:val="Teloteksta"/>
        <w:rPr>
          <w:b/>
          <w:lang w:val="sr-Latn-BA"/>
        </w:rPr>
      </w:pPr>
    </w:p>
    <w:p w14:paraId="7A7940B5" w14:textId="239B62D3" w:rsidR="00206E1F" w:rsidRPr="00F04B8D" w:rsidRDefault="00206E1F" w:rsidP="00E5055D">
      <w:pPr>
        <w:pStyle w:val="Teloteksta"/>
        <w:ind w:left="2552"/>
        <w:rPr>
          <w:lang w:val="sr-Latn-BA"/>
        </w:rPr>
      </w:pPr>
    </w:p>
    <w:p w14:paraId="18B4543B" w14:textId="45705944" w:rsidR="00AF6B06" w:rsidRPr="00F04B8D" w:rsidRDefault="0045085D" w:rsidP="00D44844">
      <w:pPr>
        <w:pStyle w:val="Teloteksta"/>
        <w:jc w:val="center"/>
        <w:rPr>
          <w:rFonts w:ascii="Arial" w:hAnsi="Arial"/>
          <w:b/>
          <w:lang w:val="sr-Latn-BA"/>
        </w:rPr>
      </w:pPr>
      <w:r>
        <w:rPr>
          <w:noProof/>
          <w:lang w:val="sr-Latn-BA"/>
        </w:rPr>
        <w:drawing>
          <wp:anchor distT="0" distB="0" distL="114300" distR="114300" simplePos="0" relativeHeight="251662336" behindDoc="0" locked="0" layoutInCell="1" allowOverlap="1" wp14:anchorId="400303D7" wp14:editId="398E6433">
            <wp:simplePos x="0" y="0"/>
            <wp:positionH relativeFrom="column">
              <wp:posOffset>50800</wp:posOffset>
            </wp:positionH>
            <wp:positionV relativeFrom="paragraph">
              <wp:posOffset>40005</wp:posOffset>
            </wp:positionV>
            <wp:extent cx="5815330" cy="4853940"/>
            <wp:effectExtent l="0" t="0" r="0" b="3810"/>
            <wp:wrapTopAndBottom/>
            <wp:docPr id="1230999437" name="Slik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99437" name="Slika 123099943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85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1018F3" w14:textId="2C39E20F" w:rsidR="00206E1F" w:rsidRPr="00F04B8D" w:rsidRDefault="00D44844" w:rsidP="00D44844">
      <w:pPr>
        <w:pStyle w:val="Teloteksta"/>
        <w:jc w:val="center"/>
        <w:rPr>
          <w:rFonts w:ascii="Arial" w:hAnsi="Arial"/>
          <w:b/>
          <w:lang w:val="sr-Latn-BA"/>
        </w:rPr>
      </w:pPr>
      <w:r w:rsidRPr="00F04B8D">
        <w:rPr>
          <w:rFonts w:ascii="Arial" w:hAnsi="Arial"/>
          <w:b/>
          <w:lang w:val="sr-Latn-BA"/>
        </w:rPr>
        <w:t>Slika</w:t>
      </w:r>
      <w:r w:rsidR="00206E1F" w:rsidRPr="00F04B8D">
        <w:rPr>
          <w:rFonts w:ascii="Arial" w:hAnsi="Arial"/>
          <w:b/>
          <w:lang w:val="sr-Latn-BA"/>
        </w:rPr>
        <w:t xml:space="preserve"> 6.1.2</w:t>
      </w:r>
      <w:r w:rsidRPr="00F04B8D">
        <w:rPr>
          <w:rFonts w:ascii="Arial" w:hAnsi="Arial"/>
          <w:b/>
          <w:lang w:val="sr-Latn-BA"/>
        </w:rPr>
        <w:t>.</w:t>
      </w:r>
      <w:r w:rsidR="00206E1F" w:rsidRPr="00F04B8D">
        <w:rPr>
          <w:rFonts w:ascii="Arial" w:hAnsi="Arial"/>
          <w:b/>
          <w:lang w:val="sr-Latn-BA"/>
        </w:rPr>
        <w:t xml:space="preserve"> </w:t>
      </w:r>
      <w:r w:rsidR="00FF4805" w:rsidRPr="00F04B8D">
        <w:rPr>
          <w:rFonts w:ascii="Arial" w:hAnsi="Arial"/>
          <w:b/>
          <w:lang w:val="sr-Latn-BA"/>
        </w:rPr>
        <w:t xml:space="preserve">Pregled sistema </w:t>
      </w:r>
      <w:r w:rsidR="00D100AC">
        <w:rPr>
          <w:rFonts w:ascii="Arial" w:hAnsi="Arial"/>
          <w:b/>
          <w:lang w:val="sr-Latn-BA"/>
        </w:rPr>
        <w:t xml:space="preserve">BookStoreApp </w:t>
      </w:r>
    </w:p>
    <w:p w14:paraId="599A00FC" w14:textId="514C0EAC" w:rsidR="00AF6B06" w:rsidRPr="00F04B8D" w:rsidRDefault="00AF6B06" w:rsidP="00D44844">
      <w:pPr>
        <w:pStyle w:val="Teloteksta"/>
        <w:jc w:val="center"/>
        <w:rPr>
          <w:rFonts w:ascii="Arial" w:hAnsi="Arial"/>
          <w:b/>
          <w:lang w:val="sr-Latn-BA"/>
        </w:rPr>
      </w:pPr>
    </w:p>
    <w:p w14:paraId="0424B42B" w14:textId="77777777" w:rsidR="00206E1F" w:rsidRPr="00F04B8D" w:rsidRDefault="00D44844" w:rsidP="00B849B5">
      <w:pPr>
        <w:pStyle w:val="Naslov2"/>
        <w:rPr>
          <w:lang w:val="sr-Latn-BA"/>
        </w:rPr>
      </w:pPr>
      <w:bookmarkStart w:id="15" w:name="_Toc515386549"/>
      <w:r w:rsidRPr="00F04B8D">
        <w:rPr>
          <w:lang w:val="sr-Latn-BA"/>
        </w:rPr>
        <w:t xml:space="preserve">Pregled </w:t>
      </w:r>
      <w:r w:rsidR="00B849B5" w:rsidRPr="00F04B8D">
        <w:rPr>
          <w:lang w:val="sr-Latn-BA"/>
        </w:rPr>
        <w:t>mogućnosti</w:t>
      </w:r>
      <w:bookmarkEnd w:id="15"/>
    </w:p>
    <w:p w14:paraId="0F208953" w14:textId="222297B5" w:rsidR="00206E1F" w:rsidRPr="00F04B8D" w:rsidRDefault="0074590A" w:rsidP="0074590A">
      <w:pPr>
        <w:pStyle w:val="Teloteksta"/>
        <w:rPr>
          <w:lang w:val="sr-Latn-BA"/>
        </w:rPr>
      </w:pPr>
      <w:r w:rsidRPr="00F04B8D">
        <w:rPr>
          <w:lang w:val="sr-Latn-BA"/>
        </w:rPr>
        <w:t>Tabela prikazana u ovom odeljku identi</w:t>
      </w:r>
      <w:r w:rsidR="00872020" w:rsidRPr="00F04B8D">
        <w:rPr>
          <w:lang w:val="sr-Latn-BA"/>
        </w:rPr>
        <w:t>fikuje osnovne mogućnosti</w:t>
      </w:r>
      <w:r w:rsidR="00FF2E3F">
        <w:rPr>
          <w:lang w:val="sr-Latn-BA"/>
        </w:rPr>
        <w:t xml:space="preserve"> </w:t>
      </w:r>
      <w:r w:rsidR="00137115">
        <w:rPr>
          <w:lang w:val="sr-Latn-BA"/>
        </w:rPr>
        <w:t xml:space="preserve">BookStoreApp </w:t>
      </w:r>
      <w:r w:rsidR="00872020" w:rsidRPr="00F04B8D">
        <w:rPr>
          <w:lang w:val="sr-Latn-BA"/>
        </w:rPr>
        <w:t xml:space="preserve">aplikacije u pogledu </w:t>
      </w:r>
      <w:r w:rsidRPr="00F04B8D">
        <w:rPr>
          <w:lang w:val="sr-Latn-BA"/>
        </w:rPr>
        <w:t>prednosti koje nudi i funkcionalnosti koje te prednosti ostvaruju</w:t>
      </w:r>
      <w:r w:rsidR="00206E1F" w:rsidRPr="00F04B8D">
        <w:rPr>
          <w:lang w:val="sr-Latn-BA"/>
        </w:rPr>
        <w:t xml:space="preserve">. </w:t>
      </w:r>
      <w:r w:rsidRPr="00F04B8D">
        <w:rPr>
          <w:lang w:val="sr-Latn-BA"/>
        </w:rPr>
        <w:t>Dodatni opis funkcionalnih zahteva je dat u odeljku 7 ovog dokumenta.</w:t>
      </w:r>
    </w:p>
    <w:p w14:paraId="6E40F55D" w14:textId="77777777" w:rsidR="00206E1F" w:rsidRPr="00F04B8D" w:rsidRDefault="00206E1F">
      <w:pPr>
        <w:pStyle w:val="Teloteksta"/>
        <w:rPr>
          <w:lang w:val="sr-Latn-BA"/>
        </w:rPr>
      </w:pPr>
    </w:p>
    <w:tbl>
      <w:tblPr>
        <w:tblW w:w="8749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66"/>
        <w:gridCol w:w="5783"/>
      </w:tblGrid>
      <w:tr w:rsidR="00206E1F" w:rsidRPr="00F04B8D" w14:paraId="2C8FD137" w14:textId="77777777" w:rsidTr="006C261F">
        <w:tc>
          <w:tcPr>
            <w:tcW w:w="2966" w:type="dxa"/>
          </w:tcPr>
          <w:p w14:paraId="4D11E42D" w14:textId="77777777" w:rsidR="00206E1F" w:rsidRPr="00F04B8D" w:rsidRDefault="0074590A" w:rsidP="009B2ECA">
            <w:pPr>
              <w:pStyle w:val="Teloteksta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Prednosti</w:t>
            </w:r>
          </w:p>
        </w:tc>
        <w:tc>
          <w:tcPr>
            <w:tcW w:w="5783" w:type="dxa"/>
          </w:tcPr>
          <w:p w14:paraId="426B61B2" w14:textId="77777777" w:rsidR="00206E1F" w:rsidRPr="00F04B8D" w:rsidRDefault="0074590A" w:rsidP="009B2ECA">
            <w:pPr>
              <w:pStyle w:val="Teloteksta"/>
              <w:spacing w:after="0"/>
              <w:ind w:left="0"/>
              <w:rPr>
                <w:b/>
                <w:lang w:val="sr-Latn-BA"/>
              </w:rPr>
            </w:pPr>
            <w:r w:rsidRPr="00F04B8D">
              <w:rPr>
                <w:b/>
                <w:lang w:val="sr-Latn-BA"/>
              </w:rPr>
              <w:t>Funkcionalnosti</w:t>
            </w:r>
          </w:p>
        </w:tc>
      </w:tr>
      <w:tr w:rsidR="00206E1F" w:rsidRPr="003D1112" w14:paraId="70C4A2EA" w14:textId="77777777" w:rsidTr="006C261F">
        <w:trPr>
          <w:trHeight w:val="1187"/>
        </w:trPr>
        <w:tc>
          <w:tcPr>
            <w:tcW w:w="2966" w:type="dxa"/>
          </w:tcPr>
          <w:p w14:paraId="30DC5AD5" w14:textId="10956E74" w:rsidR="00A76A96" w:rsidRDefault="00A76A96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Centralizovana evidencija o knjigama</w:t>
            </w:r>
          </w:p>
          <w:p w14:paraId="2C9FFC27" w14:textId="77777777" w:rsidR="009B2ECA" w:rsidRDefault="009B2ECA" w:rsidP="009B2ECA">
            <w:pPr>
              <w:rPr>
                <w:lang w:val="sr-Latn-BA"/>
              </w:rPr>
            </w:pPr>
          </w:p>
          <w:p w14:paraId="10992A3B" w14:textId="77777777" w:rsidR="00206E1F" w:rsidRPr="009B2ECA" w:rsidRDefault="00206E1F" w:rsidP="009B2ECA">
            <w:pPr>
              <w:jc w:val="center"/>
              <w:rPr>
                <w:lang w:val="sr-Latn-BA"/>
              </w:rPr>
            </w:pPr>
          </w:p>
        </w:tc>
        <w:tc>
          <w:tcPr>
            <w:tcW w:w="5783" w:type="dxa"/>
          </w:tcPr>
          <w:p w14:paraId="1982B4D7" w14:textId="50C1A0FD" w:rsidR="00137115" w:rsidRDefault="00137115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Prikaz i pretraga</w:t>
            </w:r>
            <w:r w:rsidR="00BC6F3A">
              <w:rPr>
                <w:lang w:val="sr-Latn-BA"/>
              </w:rPr>
              <w:t xml:space="preserve"> knjiga</w:t>
            </w:r>
            <w:r w:rsidR="00D815CB">
              <w:rPr>
                <w:lang w:val="sr-Latn-BA"/>
              </w:rPr>
              <w:t xml:space="preserve"> koje administrator unosi. </w:t>
            </w:r>
          </w:p>
          <w:p w14:paraId="6CD7DDC2" w14:textId="73DCC689" w:rsidR="00137115" w:rsidRPr="00F04B8D" w:rsidRDefault="000F52F8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A</w:t>
            </w:r>
            <w:r w:rsidR="00137115">
              <w:rPr>
                <w:lang w:val="sr-Latn-BA"/>
              </w:rPr>
              <w:t>žuriranje</w:t>
            </w:r>
            <w:r w:rsidR="006A71F6">
              <w:rPr>
                <w:lang w:val="sr-Latn-BA"/>
              </w:rPr>
              <w:t xml:space="preserve"> in</w:t>
            </w:r>
            <w:r w:rsidR="00137115">
              <w:rPr>
                <w:lang w:val="sr-Latn-BA"/>
              </w:rPr>
              <w:t>formacija o</w:t>
            </w:r>
            <w:r w:rsidR="006A71F6">
              <w:rPr>
                <w:lang w:val="sr-Latn-BA"/>
              </w:rPr>
              <w:t xml:space="preserve"> k</w:t>
            </w:r>
            <w:r w:rsidR="00137115">
              <w:rPr>
                <w:lang w:val="sr-Latn-BA"/>
              </w:rPr>
              <w:t>njigama i stanju</w:t>
            </w:r>
            <w:r w:rsidR="006A71F6">
              <w:rPr>
                <w:lang w:val="sr-Latn-BA"/>
              </w:rPr>
              <w:t xml:space="preserve"> z</w:t>
            </w:r>
            <w:r w:rsidR="00137115">
              <w:rPr>
                <w:lang w:val="sr-Latn-BA"/>
              </w:rPr>
              <w:t>aliha u realnom</w:t>
            </w:r>
            <w:r w:rsidR="006A71F6">
              <w:rPr>
                <w:lang w:val="sr-Latn-BA"/>
              </w:rPr>
              <w:t xml:space="preserve"> vr</w:t>
            </w:r>
            <w:r w:rsidR="00137115">
              <w:rPr>
                <w:lang w:val="sr-Latn-BA"/>
              </w:rPr>
              <w:t>emenu.</w:t>
            </w:r>
          </w:p>
          <w:p w14:paraId="2E904C1C" w14:textId="77777777" w:rsidR="00A12200" w:rsidRPr="00F04B8D" w:rsidRDefault="00A12200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</w:p>
        </w:tc>
      </w:tr>
      <w:tr w:rsidR="006C1F31" w:rsidRPr="003D1112" w14:paraId="6F468E9F" w14:textId="77777777" w:rsidTr="006C261F">
        <w:tc>
          <w:tcPr>
            <w:tcW w:w="2966" w:type="dxa"/>
          </w:tcPr>
          <w:p w14:paraId="42AAD58E" w14:textId="3F4487C9" w:rsidR="00E421B5" w:rsidRDefault="00FB201E" w:rsidP="00E421B5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Pretraga knjiga po kategorijama i žanrovima</w:t>
            </w:r>
          </w:p>
          <w:p w14:paraId="2ECF8DD1" w14:textId="77777777" w:rsidR="00E421B5" w:rsidRPr="00F04B8D" w:rsidRDefault="00E421B5" w:rsidP="006C261F">
            <w:pPr>
              <w:pStyle w:val="Teloteksta"/>
              <w:spacing w:after="0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14:paraId="6B804D9C" w14:textId="054FF49D" w:rsidR="006C261F" w:rsidRDefault="00A357FC" w:rsidP="006C261F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K</w:t>
            </w:r>
            <w:r w:rsidR="00825CB2" w:rsidRPr="00825CB2">
              <w:rPr>
                <w:lang w:val="sr-Latn-BA"/>
              </w:rPr>
              <w:t>orisnici mogu</w:t>
            </w:r>
            <w:r>
              <w:rPr>
                <w:lang w:val="sr-Latn-BA"/>
              </w:rPr>
              <w:t xml:space="preserve"> </w:t>
            </w:r>
            <w:r w:rsidR="00825CB2" w:rsidRPr="00825CB2">
              <w:rPr>
                <w:lang w:val="sr-Latn-BA"/>
              </w:rPr>
              <w:t>pretraživati knjige</w:t>
            </w:r>
            <w:r>
              <w:rPr>
                <w:lang w:val="sr-Latn-BA"/>
              </w:rPr>
              <w:t xml:space="preserve"> </w:t>
            </w:r>
            <w:r w:rsidR="00825CB2" w:rsidRPr="00825CB2">
              <w:rPr>
                <w:lang w:val="sr-Latn-BA"/>
              </w:rPr>
              <w:t>po različitim</w:t>
            </w:r>
            <w:r>
              <w:rPr>
                <w:lang w:val="sr-Latn-BA"/>
              </w:rPr>
              <w:t xml:space="preserve"> </w:t>
            </w:r>
            <w:r w:rsidR="00825CB2" w:rsidRPr="00825CB2">
              <w:rPr>
                <w:lang w:val="sr-Latn-BA"/>
              </w:rPr>
              <w:t>kriterijumima</w:t>
            </w:r>
            <w:r w:rsidR="005C46C6">
              <w:rPr>
                <w:lang w:val="sr-Latn-BA"/>
              </w:rPr>
              <w:t xml:space="preserve"> </w:t>
            </w:r>
            <w:r w:rsidR="00825CB2" w:rsidRPr="00825CB2">
              <w:rPr>
                <w:lang w:val="sr-Latn-BA"/>
              </w:rPr>
              <w:t>(žanr,</w:t>
            </w:r>
            <w:r w:rsidR="005C46C6">
              <w:rPr>
                <w:lang w:val="sr-Latn-BA"/>
              </w:rPr>
              <w:t xml:space="preserve"> </w:t>
            </w:r>
            <w:r w:rsidR="00825CB2" w:rsidRPr="00825CB2">
              <w:rPr>
                <w:lang w:val="sr-Latn-BA"/>
              </w:rPr>
              <w:t>autor,</w:t>
            </w:r>
            <w:r w:rsidR="005C46C6">
              <w:rPr>
                <w:lang w:val="sr-Latn-BA"/>
              </w:rPr>
              <w:t xml:space="preserve"> </w:t>
            </w:r>
            <w:r w:rsidR="00825CB2" w:rsidRPr="00825CB2">
              <w:rPr>
                <w:lang w:val="sr-Latn-BA"/>
              </w:rPr>
              <w:t>izdavač,</w:t>
            </w:r>
            <w:r w:rsidR="005C46C6">
              <w:rPr>
                <w:lang w:val="sr-Latn-BA"/>
              </w:rPr>
              <w:t xml:space="preserve"> </w:t>
            </w:r>
            <w:r w:rsidR="00825CB2" w:rsidRPr="00825CB2">
              <w:rPr>
                <w:lang w:val="sr-Latn-BA"/>
              </w:rPr>
              <w:t>popularnost) što</w:t>
            </w:r>
            <w:r w:rsidR="005C46C6">
              <w:rPr>
                <w:lang w:val="sr-Latn-BA"/>
              </w:rPr>
              <w:t xml:space="preserve"> o</w:t>
            </w:r>
            <w:r w:rsidR="00825CB2" w:rsidRPr="00825CB2">
              <w:rPr>
                <w:lang w:val="sr-Latn-BA"/>
              </w:rPr>
              <w:t>mogućava</w:t>
            </w:r>
            <w:r w:rsidR="005C46C6">
              <w:rPr>
                <w:lang w:val="sr-Latn-BA"/>
              </w:rPr>
              <w:t xml:space="preserve"> je</w:t>
            </w:r>
            <w:r w:rsidR="00825CB2" w:rsidRPr="00825CB2">
              <w:rPr>
                <w:lang w:val="sr-Latn-BA"/>
              </w:rPr>
              <w:t>dnostavno</w:t>
            </w:r>
            <w:r w:rsidR="005C46C6">
              <w:rPr>
                <w:lang w:val="sr-Latn-BA"/>
              </w:rPr>
              <w:t xml:space="preserve"> p</w:t>
            </w:r>
            <w:r w:rsidR="00825CB2" w:rsidRPr="00825CB2">
              <w:rPr>
                <w:lang w:val="sr-Latn-BA"/>
              </w:rPr>
              <w:t>ronalaženje</w:t>
            </w:r>
            <w:r w:rsidR="005C46C6">
              <w:rPr>
                <w:lang w:val="sr-Latn-BA"/>
              </w:rPr>
              <w:t xml:space="preserve"> </w:t>
            </w:r>
            <w:r w:rsidR="00825CB2" w:rsidRPr="00825CB2">
              <w:rPr>
                <w:lang w:val="sr-Latn-BA"/>
              </w:rPr>
              <w:t>željenih naslova.</w:t>
            </w:r>
          </w:p>
          <w:p w14:paraId="342E4CD6" w14:textId="77777777" w:rsidR="006C1F31" w:rsidRPr="00F04B8D" w:rsidRDefault="006C1F31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</w:p>
        </w:tc>
      </w:tr>
      <w:tr w:rsidR="00206E1F" w:rsidRPr="003D1112" w14:paraId="0E4EBC93" w14:textId="77777777" w:rsidTr="006C261F">
        <w:tc>
          <w:tcPr>
            <w:tcW w:w="2966" w:type="dxa"/>
          </w:tcPr>
          <w:p w14:paraId="70116573" w14:textId="77777777" w:rsidR="00206E1F" w:rsidRDefault="00F53F1A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Mogućnost recenziranja i ocenjivanja</w:t>
            </w:r>
          </w:p>
          <w:p w14:paraId="00DA64A6" w14:textId="66723766" w:rsidR="00F53F1A" w:rsidRPr="00F04B8D" w:rsidRDefault="00F53F1A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14:paraId="77FEF949" w14:textId="6B4939F2" w:rsidR="00857091" w:rsidRDefault="00857091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Registrovani</w:t>
            </w:r>
            <w:r w:rsidR="005C46C6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korisnici mogu</w:t>
            </w:r>
            <w:r w:rsidR="005C46C6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dodavati recenzije</w:t>
            </w:r>
          </w:p>
          <w:p w14:paraId="5553E395" w14:textId="37209E23" w:rsidR="00857091" w:rsidRPr="00F04B8D" w:rsidRDefault="00857091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i ocene, što</w:t>
            </w:r>
            <w:r w:rsidR="0053121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pomaže drugim</w:t>
            </w:r>
            <w:r w:rsidR="0053121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korisnicima u</w:t>
            </w:r>
            <w:r w:rsidR="0053121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odlučivanju i</w:t>
            </w:r>
            <w:r w:rsidR="0053121C">
              <w:rPr>
                <w:lang w:val="sr-Latn-BA"/>
              </w:rPr>
              <w:t xml:space="preserve"> d</w:t>
            </w:r>
            <w:r>
              <w:rPr>
                <w:lang w:val="sr-Latn-BA"/>
              </w:rPr>
              <w:t>oprinosi</w:t>
            </w:r>
            <w:r w:rsidR="0053121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izgradnji</w:t>
            </w:r>
            <w:r w:rsidR="0053121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zajednice oko</w:t>
            </w:r>
            <w:r w:rsidR="0053121C">
              <w:rPr>
                <w:lang w:val="sr-Latn-BA"/>
              </w:rPr>
              <w:t xml:space="preserve"> </w:t>
            </w:r>
            <w:r>
              <w:rPr>
                <w:lang w:val="sr-Latn-BA"/>
              </w:rPr>
              <w:t>aplikacije</w:t>
            </w:r>
          </w:p>
        </w:tc>
      </w:tr>
      <w:tr w:rsidR="00206E1F" w:rsidRPr="003D1112" w14:paraId="6E70954B" w14:textId="77777777" w:rsidTr="006C261F">
        <w:trPr>
          <w:trHeight w:val="892"/>
        </w:trPr>
        <w:tc>
          <w:tcPr>
            <w:tcW w:w="2966" w:type="dxa"/>
          </w:tcPr>
          <w:p w14:paraId="7DA5127D" w14:textId="77777777" w:rsidR="00E421B5" w:rsidRDefault="00E421B5" w:rsidP="00E421B5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Dvojezična podrška</w:t>
            </w:r>
          </w:p>
          <w:p w14:paraId="40C3435D" w14:textId="77777777" w:rsidR="00206E1F" w:rsidRPr="00F04B8D" w:rsidRDefault="00206E1F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</w:p>
        </w:tc>
        <w:tc>
          <w:tcPr>
            <w:tcW w:w="5783" w:type="dxa"/>
          </w:tcPr>
          <w:p w14:paraId="1DFC2DAA" w14:textId="77777777" w:rsidR="00206E1F" w:rsidRPr="00F04B8D" w:rsidRDefault="00E421B5" w:rsidP="009B2ECA">
            <w:pPr>
              <w:pStyle w:val="Teloteksta"/>
              <w:spacing w:after="0"/>
              <w:ind w:left="0"/>
              <w:rPr>
                <w:lang w:val="sr-Latn-BA"/>
              </w:rPr>
            </w:pPr>
            <w:r>
              <w:rPr>
                <w:lang w:val="sr-Latn-BA"/>
              </w:rPr>
              <w:t>Prikaz sadržaja portala na srpskom ili engleskom jeziku.</w:t>
            </w:r>
          </w:p>
        </w:tc>
      </w:tr>
    </w:tbl>
    <w:p w14:paraId="00C18CFE" w14:textId="77777777" w:rsidR="00206E1F" w:rsidRDefault="00D44844" w:rsidP="00D44844">
      <w:pPr>
        <w:pStyle w:val="Naslov2"/>
        <w:rPr>
          <w:color w:val="000000"/>
          <w:lang w:val="sr-Latn-BA"/>
        </w:rPr>
      </w:pPr>
      <w:bookmarkStart w:id="16" w:name="_Toc515386550"/>
      <w:r w:rsidRPr="00F04B8D">
        <w:rPr>
          <w:color w:val="000000"/>
          <w:lang w:val="sr-Latn-BA"/>
        </w:rPr>
        <w:t>Pretpostavke i zavisnosti</w:t>
      </w:r>
      <w:bookmarkEnd w:id="16"/>
    </w:p>
    <w:p w14:paraId="1C4AAA77" w14:textId="14CDB443" w:rsidR="006C261F" w:rsidRDefault="00937938" w:rsidP="006C261F">
      <w:pPr>
        <w:pStyle w:val="Teloteksta"/>
        <w:rPr>
          <w:lang w:val="sr-Latn-CS"/>
        </w:rPr>
      </w:pPr>
      <w:r>
        <w:rPr>
          <w:lang w:val="sr-Latn-CS"/>
        </w:rPr>
        <w:t xml:space="preserve">BookStoreApp </w:t>
      </w:r>
      <w:r w:rsidR="006C261F">
        <w:rPr>
          <w:lang w:val="sr-Latn-CS"/>
        </w:rPr>
        <w:t>sistem, kao Web aplikacija je zavisan od:</w:t>
      </w:r>
    </w:p>
    <w:p w14:paraId="777A67ED" w14:textId="77777777" w:rsidR="006C261F" w:rsidRDefault="006C261F" w:rsidP="006C261F">
      <w:pPr>
        <w:pStyle w:val="Teloteksta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Web servera za izabrani skripting jezik.</w:t>
      </w:r>
    </w:p>
    <w:p w14:paraId="2DF1EC7E" w14:textId="77777777" w:rsidR="006C261F" w:rsidRDefault="006C261F" w:rsidP="006C261F">
      <w:pPr>
        <w:pStyle w:val="Teloteksta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 xml:space="preserve">Podrška skripting jezika za Linux i Windows platformu. </w:t>
      </w:r>
    </w:p>
    <w:p w14:paraId="350A6388" w14:textId="77777777" w:rsidR="006C261F" w:rsidRDefault="006C261F" w:rsidP="006C261F">
      <w:pPr>
        <w:pStyle w:val="Teloteksta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povezivanja sa DBMS-om iz skripting jezika.</w:t>
      </w:r>
    </w:p>
    <w:p w14:paraId="6A99365D" w14:textId="77777777" w:rsidR="006C261F" w:rsidRDefault="006C261F" w:rsidP="006C261F">
      <w:pPr>
        <w:pStyle w:val="Teloteksta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Podrška DBMS-a za Linux i Windows platformu.</w:t>
      </w:r>
    </w:p>
    <w:p w14:paraId="12C78573" w14:textId="77777777" w:rsidR="006C261F" w:rsidRDefault="006C261F" w:rsidP="006C261F">
      <w:pPr>
        <w:pStyle w:val="Teloteksta"/>
        <w:numPr>
          <w:ilvl w:val="0"/>
          <w:numId w:val="31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aplikaciji.</w:t>
      </w:r>
    </w:p>
    <w:p w14:paraId="0B574354" w14:textId="77777777" w:rsidR="006C261F" w:rsidRPr="006C261F" w:rsidRDefault="006C261F" w:rsidP="006C261F">
      <w:pPr>
        <w:rPr>
          <w:lang w:val="sr-Latn-CS"/>
        </w:rPr>
      </w:pPr>
    </w:p>
    <w:p w14:paraId="2DBEA9FC" w14:textId="77777777" w:rsidR="00206E1F" w:rsidRPr="00F04B8D" w:rsidRDefault="00D44844" w:rsidP="00B849B5">
      <w:pPr>
        <w:pStyle w:val="Naslov2"/>
        <w:rPr>
          <w:lang w:val="sr-Latn-BA"/>
        </w:rPr>
      </w:pPr>
      <w:bookmarkStart w:id="17" w:name="_Toc515386551"/>
      <w:r w:rsidRPr="00F04B8D">
        <w:rPr>
          <w:lang w:val="sr-Latn-BA"/>
        </w:rPr>
        <w:t>Cena</w:t>
      </w:r>
      <w:bookmarkEnd w:id="17"/>
    </w:p>
    <w:p w14:paraId="068BF26E" w14:textId="77777777" w:rsidR="00206E1F" w:rsidRDefault="00D62AEA" w:rsidP="00D62AEA">
      <w:pPr>
        <w:pStyle w:val="Teloteksta"/>
        <w:rPr>
          <w:lang w:val="sr-Latn-BA"/>
        </w:rPr>
      </w:pPr>
      <w:r w:rsidRPr="00F04B8D">
        <w:rPr>
          <w:lang w:val="sr-Latn-BA"/>
        </w:rPr>
        <w:t>Zbog ograničenja u pogledu budžeta, cena razvoja sistema ne sme da premaši sumu od 250.000 dinara.</w:t>
      </w:r>
    </w:p>
    <w:p w14:paraId="41E01D2F" w14:textId="77777777" w:rsidR="006C261F" w:rsidRDefault="006C261F" w:rsidP="006C261F">
      <w:pPr>
        <w:pStyle w:val="Teloteksta"/>
        <w:rPr>
          <w:lang w:val="sr-Latn-CS"/>
        </w:rPr>
      </w:pPr>
      <w:r>
        <w:rPr>
          <w:lang w:val="sr-Latn-CS"/>
        </w:rPr>
        <w:t>Za instalaciju sistema će biti iskorišćeni postojeća Web server mašina tako da nije potrebno odvajati poseban budžet za kupovinu hardvera.</w:t>
      </w:r>
    </w:p>
    <w:p w14:paraId="4DCC68E4" w14:textId="77777777" w:rsidR="006C261F" w:rsidRPr="006C261F" w:rsidRDefault="006C261F" w:rsidP="00D62AEA">
      <w:pPr>
        <w:pStyle w:val="Teloteksta"/>
        <w:rPr>
          <w:lang w:val="sr-Latn-CS"/>
        </w:rPr>
      </w:pPr>
    </w:p>
    <w:p w14:paraId="35E0E458" w14:textId="77777777" w:rsidR="00206E1F" w:rsidRPr="00F04B8D" w:rsidRDefault="00D44844" w:rsidP="00D44844">
      <w:pPr>
        <w:pStyle w:val="Naslov2"/>
        <w:rPr>
          <w:lang w:val="sr-Latn-BA"/>
        </w:rPr>
      </w:pPr>
      <w:bookmarkStart w:id="18" w:name="_Toc515386552"/>
      <w:r w:rsidRPr="00F04B8D">
        <w:rPr>
          <w:lang w:val="sr-Latn-BA"/>
        </w:rPr>
        <w:t>Licenciranje i instalacija</w:t>
      </w:r>
      <w:bookmarkEnd w:id="18"/>
    </w:p>
    <w:p w14:paraId="0FA4E4EE" w14:textId="420B0545" w:rsidR="00206E1F" w:rsidRPr="00F04B8D" w:rsidRDefault="00A82910" w:rsidP="00567CB2">
      <w:pPr>
        <w:pStyle w:val="Teloteksta"/>
        <w:rPr>
          <w:lang w:val="sr-Latn-BA"/>
        </w:rPr>
      </w:pPr>
      <w:r w:rsidRPr="00F04B8D">
        <w:rPr>
          <w:lang w:val="sr-Latn-BA"/>
        </w:rPr>
        <w:t>Sistem će za</w:t>
      </w:r>
      <w:r w:rsidR="00F60C82" w:rsidRPr="00F04B8D">
        <w:rPr>
          <w:lang w:val="sr-Latn-BA"/>
        </w:rPr>
        <w:t xml:space="preserve"> početak biti instaliran samo u</w:t>
      </w:r>
      <w:r w:rsidR="00567CB2">
        <w:rPr>
          <w:lang w:val="sr-Latn-BA"/>
        </w:rPr>
        <w:t xml:space="preserve"> B</w:t>
      </w:r>
      <w:r w:rsidR="00D846A1">
        <w:rPr>
          <w:lang w:val="sr-Latn-BA"/>
        </w:rPr>
        <w:t xml:space="preserve">ookStore online knjižari </w:t>
      </w:r>
      <w:r w:rsidRPr="00F04B8D">
        <w:rPr>
          <w:lang w:val="sr-Latn-BA"/>
        </w:rPr>
        <w:t xml:space="preserve"> tako da ne postoje posebni zahtevi u pogledu licenciranja</w:t>
      </w:r>
      <w:r w:rsidR="00206E1F" w:rsidRPr="00F04B8D">
        <w:rPr>
          <w:lang w:val="sr-Latn-BA"/>
        </w:rPr>
        <w:t>.</w:t>
      </w:r>
    </w:p>
    <w:p w14:paraId="43EF3396" w14:textId="1C627678" w:rsidR="003E6219" w:rsidRPr="00F04B8D" w:rsidRDefault="00A4009F" w:rsidP="00C54480">
      <w:pPr>
        <w:pStyle w:val="Teloteksta"/>
        <w:rPr>
          <w:lang w:val="sr-Latn-BA"/>
        </w:rPr>
      </w:pPr>
      <w:r w:rsidRPr="00F04B8D">
        <w:rPr>
          <w:lang w:val="sr-Latn-BA"/>
        </w:rPr>
        <w:t xml:space="preserve">Kako </w:t>
      </w:r>
      <w:r w:rsidR="00622E56">
        <w:rPr>
          <w:lang w:val="sr-Latn-BA"/>
        </w:rPr>
        <w:t xml:space="preserve">BookStoreApp </w:t>
      </w:r>
      <w:r w:rsidRPr="00F04B8D">
        <w:rPr>
          <w:lang w:val="sr-Latn-BA"/>
        </w:rPr>
        <w:t xml:space="preserve">aplikacija </w:t>
      </w:r>
      <w:r w:rsidR="00A82910" w:rsidRPr="00F04B8D">
        <w:rPr>
          <w:lang w:val="sr-Latn-BA"/>
        </w:rPr>
        <w:t xml:space="preserve"> nije proizvod namenjen za šire tržište neće biti pravljen poseban instalacioni program. Ipak, potrebno je obezbediti automatizaciju </w:t>
      </w:r>
      <w:r w:rsidR="00F60C82" w:rsidRPr="00F04B8D">
        <w:rPr>
          <w:lang w:val="sr-Latn-BA"/>
        </w:rPr>
        <w:t xml:space="preserve">procesa kreiranja baze </w:t>
      </w:r>
      <w:r w:rsidR="00783B65" w:rsidRPr="00F04B8D">
        <w:rPr>
          <w:lang w:val="sr-Latn-BA"/>
        </w:rPr>
        <w:t xml:space="preserve">podataka kao i licencu za rad u Java </w:t>
      </w:r>
      <w:r w:rsidR="00F60C82" w:rsidRPr="00F04B8D">
        <w:rPr>
          <w:lang w:val="sr-Latn-BA"/>
        </w:rPr>
        <w:t>okruženju.</w:t>
      </w:r>
    </w:p>
    <w:p w14:paraId="4A9AD304" w14:textId="77777777" w:rsidR="00206E1F" w:rsidRPr="00F04B8D" w:rsidRDefault="00B849B5" w:rsidP="00B849B5">
      <w:pPr>
        <w:pStyle w:val="Naslov1"/>
        <w:rPr>
          <w:lang w:val="sr-Latn-BA"/>
        </w:rPr>
      </w:pPr>
      <w:bookmarkStart w:id="19" w:name="_Toc515386553"/>
      <w:r w:rsidRPr="00F04B8D">
        <w:rPr>
          <w:lang w:val="sr-Latn-BA"/>
        </w:rPr>
        <w:t>Funkcionalni zahtevi</w:t>
      </w:r>
      <w:bookmarkEnd w:id="19"/>
    </w:p>
    <w:p w14:paraId="309E0BE8" w14:textId="21B320D5" w:rsidR="00206E1F" w:rsidRPr="00F04B8D" w:rsidRDefault="00F6773B" w:rsidP="00F6773B">
      <w:pPr>
        <w:pStyle w:val="Teloteksta"/>
        <w:rPr>
          <w:lang w:val="sr-Latn-BA"/>
        </w:rPr>
      </w:pPr>
      <w:r w:rsidRPr="00F04B8D">
        <w:rPr>
          <w:lang w:val="sr-Latn-BA"/>
        </w:rPr>
        <w:t>U ovom odeljku su d</w:t>
      </w:r>
      <w:r w:rsidR="00A4009F" w:rsidRPr="00F04B8D">
        <w:rPr>
          <w:lang w:val="sr-Latn-BA"/>
        </w:rPr>
        <w:t xml:space="preserve">efinisane funkcionalnosti </w:t>
      </w:r>
      <w:r w:rsidR="00622E56">
        <w:rPr>
          <w:lang w:val="sr-Latn-BA"/>
        </w:rPr>
        <w:t xml:space="preserve">BoomStoreApp </w:t>
      </w:r>
      <w:r w:rsidRPr="00F04B8D">
        <w:rPr>
          <w:lang w:val="sr-Latn-BA"/>
        </w:rPr>
        <w:t>a</w:t>
      </w:r>
      <w:r w:rsidR="00A4009F" w:rsidRPr="00F04B8D">
        <w:rPr>
          <w:lang w:val="sr-Latn-BA"/>
        </w:rPr>
        <w:t>plikacije</w:t>
      </w:r>
      <w:r w:rsidRPr="00F04B8D">
        <w:rPr>
          <w:lang w:val="sr-Latn-BA"/>
        </w:rPr>
        <w:t>.</w:t>
      </w:r>
      <w:r w:rsidR="00206E1F" w:rsidRPr="00F04B8D">
        <w:rPr>
          <w:lang w:val="sr-Latn-BA"/>
        </w:rPr>
        <w:t xml:space="preserve"> </w:t>
      </w:r>
      <w:r w:rsidRPr="00F04B8D">
        <w:rPr>
          <w:lang w:val="sr-Latn-BA"/>
        </w:rPr>
        <w:t>Opisane funkcionalnosti predstav</w:t>
      </w:r>
      <w:r w:rsidR="00A4009F" w:rsidRPr="00F04B8D">
        <w:rPr>
          <w:lang w:val="sr-Latn-BA"/>
        </w:rPr>
        <w:t>ljaju osnovne mogućnosti aplikacije</w:t>
      </w:r>
      <w:r w:rsidRPr="00F04B8D">
        <w:rPr>
          <w:lang w:val="sr-Latn-BA"/>
        </w:rPr>
        <w:t xml:space="preserve"> koje je neophodno implementirati da bi se zadovoljile potrebe korisnika</w:t>
      </w:r>
      <w:r w:rsidR="00206E1F" w:rsidRPr="00F04B8D">
        <w:rPr>
          <w:lang w:val="sr-Latn-BA"/>
        </w:rPr>
        <w:t xml:space="preserve">. </w:t>
      </w:r>
    </w:p>
    <w:p w14:paraId="3A3B99C0" w14:textId="77777777" w:rsidR="00206E1F" w:rsidRPr="00F04B8D" w:rsidRDefault="00254CBE">
      <w:pPr>
        <w:pStyle w:val="Naslov2"/>
        <w:rPr>
          <w:lang w:val="sr-Latn-BA"/>
        </w:rPr>
      </w:pPr>
      <w:bookmarkStart w:id="20" w:name="_Toc515386554"/>
      <w:r w:rsidRPr="00F04B8D">
        <w:rPr>
          <w:lang w:val="sr-Latn-BA"/>
        </w:rPr>
        <w:t>Prijavljivanje na sistem</w:t>
      </w:r>
      <w:bookmarkEnd w:id="20"/>
    </w:p>
    <w:p w14:paraId="28F58873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Prijavljivanje na sistem BookStoreApp uključuje autentifikaciju korisnika kako bi se osigurao siguran i personalizovan pristup aplikaciji. Ova funkcionalnost obuhvata sledeće aspekte:</w:t>
      </w:r>
    </w:p>
    <w:p w14:paraId="6E8072C0" w14:textId="77777777" w:rsidR="009A2864" w:rsidRDefault="009A2864" w:rsidP="005613E4">
      <w:pPr>
        <w:pStyle w:val="Teloteksta"/>
        <w:rPr>
          <w:lang w:val="sr-Latn-BA"/>
        </w:rPr>
      </w:pPr>
    </w:p>
    <w:p w14:paraId="50BF1AD2" w14:textId="1F128F98" w:rsidR="009A2864" w:rsidRDefault="009A2864" w:rsidP="009A2864">
      <w:pPr>
        <w:pStyle w:val="Teloteksta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Registracija novog korisnika</w:t>
      </w:r>
    </w:p>
    <w:p w14:paraId="4E74D9DB" w14:textId="77777777" w:rsidR="009A2864" w:rsidRDefault="009A2864" w:rsidP="005613E4">
      <w:pPr>
        <w:pStyle w:val="Teloteksta"/>
        <w:rPr>
          <w:lang w:val="sr-Latn-BA"/>
        </w:rPr>
      </w:pPr>
    </w:p>
    <w:p w14:paraId="73D69227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Novi korisnici imaju mogućnost da kreiraju nalog putem registracione forme. Registracija zahteva unos osnovnih informacija kao što su ime, prezime, email adresa i lozinka.</w:t>
      </w:r>
    </w:p>
    <w:p w14:paraId="09B1DC14" w14:textId="77777777" w:rsidR="009A2864" w:rsidRDefault="009A2864" w:rsidP="005613E4">
      <w:pPr>
        <w:pStyle w:val="Teloteksta"/>
        <w:rPr>
          <w:lang w:val="sr-Latn-BA"/>
        </w:rPr>
      </w:pPr>
    </w:p>
    <w:p w14:paraId="0754B320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Email adresa mora biti validirana kako bi se sprečile lažne registracije. Nakon registracije, korisnik dobija email sa linkom za potvrdu naloga.</w:t>
      </w:r>
    </w:p>
    <w:p w14:paraId="57688D84" w14:textId="77777777" w:rsidR="009A2864" w:rsidRDefault="009A2864" w:rsidP="005613E4">
      <w:pPr>
        <w:pStyle w:val="Teloteksta"/>
        <w:rPr>
          <w:lang w:val="sr-Latn-BA"/>
        </w:rPr>
      </w:pPr>
    </w:p>
    <w:p w14:paraId="6109F850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Lozinka koju korisnik unosi mora ispunjavati određene bezbednosne kriterijume, kao što su minimalna dužina, prisustvo velikih i malih slova, brojeva i specijalnih karaktera.</w:t>
      </w:r>
    </w:p>
    <w:p w14:paraId="5687FC76" w14:textId="77777777" w:rsidR="009A2864" w:rsidRDefault="009A2864" w:rsidP="005613E4">
      <w:pPr>
        <w:pStyle w:val="Teloteksta"/>
        <w:rPr>
          <w:lang w:val="sr-Latn-BA"/>
        </w:rPr>
      </w:pPr>
    </w:p>
    <w:p w14:paraId="39ED2E2F" w14:textId="77777777" w:rsidR="009A2864" w:rsidRDefault="009A2864" w:rsidP="005613E4">
      <w:pPr>
        <w:pStyle w:val="Teloteksta"/>
        <w:rPr>
          <w:lang w:val="sr-Latn-BA"/>
        </w:rPr>
      </w:pPr>
    </w:p>
    <w:p w14:paraId="5B118974" w14:textId="77777777" w:rsidR="009A2864" w:rsidRDefault="009A2864" w:rsidP="005613E4">
      <w:pPr>
        <w:pStyle w:val="Teloteksta"/>
        <w:rPr>
          <w:lang w:val="sr-Latn-BA"/>
        </w:rPr>
      </w:pPr>
    </w:p>
    <w:p w14:paraId="4AD312D0" w14:textId="288C21F0" w:rsidR="009A2864" w:rsidRDefault="009A2864" w:rsidP="009A2864">
      <w:pPr>
        <w:pStyle w:val="Teloteksta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Prijava za registrovane korisnike</w:t>
      </w:r>
    </w:p>
    <w:p w14:paraId="1E859014" w14:textId="77777777" w:rsidR="009A2864" w:rsidRDefault="009A2864" w:rsidP="005613E4">
      <w:pPr>
        <w:pStyle w:val="Teloteksta"/>
        <w:rPr>
          <w:lang w:val="sr-Latn-BA"/>
        </w:rPr>
      </w:pPr>
    </w:p>
    <w:p w14:paraId="04F512EE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Registrovani korisnici mogu da se prijave putem forme za prijavljivanje unosom email adrese i lozinke.</w:t>
      </w:r>
    </w:p>
    <w:p w14:paraId="48E3E8C3" w14:textId="77777777" w:rsidR="009A2864" w:rsidRDefault="009A2864" w:rsidP="005613E4">
      <w:pPr>
        <w:pStyle w:val="Teloteksta"/>
        <w:rPr>
          <w:lang w:val="sr-Latn-BA"/>
        </w:rPr>
      </w:pPr>
    </w:p>
    <w:p w14:paraId="6A65526F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Sistem proverava validnost unetih podataka i u slučaju greške prikazuje poruku: „Uneli ste pogrešnu lozinku ili email. Pokušajte ponovo.”</w:t>
      </w:r>
    </w:p>
    <w:p w14:paraId="4C18651C" w14:textId="77777777" w:rsidR="009A2864" w:rsidRDefault="009A2864" w:rsidP="005613E4">
      <w:pPr>
        <w:pStyle w:val="Teloteksta"/>
        <w:rPr>
          <w:lang w:val="sr-Latn-BA"/>
        </w:rPr>
      </w:pPr>
    </w:p>
    <w:p w14:paraId="5EEBB584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Ukoliko se korisnik više puta zaredom pokuša prijaviti sa pogrešnim podacima, može biti privremeno zaključan kako bi se sprečile potencijalne zloupotrebe.</w:t>
      </w:r>
    </w:p>
    <w:p w14:paraId="139F7AB3" w14:textId="77777777" w:rsidR="009A2864" w:rsidRDefault="009A2864" w:rsidP="005613E4">
      <w:pPr>
        <w:pStyle w:val="Teloteksta"/>
        <w:rPr>
          <w:lang w:val="sr-Latn-BA"/>
        </w:rPr>
      </w:pPr>
    </w:p>
    <w:p w14:paraId="6832CE29" w14:textId="77777777" w:rsidR="009A2864" w:rsidRDefault="009A2864" w:rsidP="005613E4">
      <w:pPr>
        <w:pStyle w:val="Teloteksta"/>
        <w:rPr>
          <w:lang w:val="sr-Latn-BA"/>
        </w:rPr>
      </w:pPr>
    </w:p>
    <w:p w14:paraId="001BF063" w14:textId="77777777" w:rsidR="009A2864" w:rsidRDefault="009A2864" w:rsidP="005613E4">
      <w:pPr>
        <w:pStyle w:val="Teloteksta"/>
        <w:rPr>
          <w:lang w:val="sr-Latn-BA"/>
        </w:rPr>
      </w:pPr>
    </w:p>
    <w:p w14:paraId="4AE1B23F" w14:textId="22FEBF31" w:rsidR="009A2864" w:rsidRDefault="009A2864" w:rsidP="009A2864">
      <w:pPr>
        <w:pStyle w:val="Teloteksta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Opcija „Zapamti me”</w:t>
      </w:r>
    </w:p>
    <w:p w14:paraId="4F800224" w14:textId="77777777" w:rsidR="009A2864" w:rsidRDefault="009A2864" w:rsidP="005613E4">
      <w:pPr>
        <w:pStyle w:val="Teloteksta"/>
        <w:rPr>
          <w:lang w:val="sr-Latn-BA"/>
        </w:rPr>
      </w:pPr>
    </w:p>
    <w:p w14:paraId="7CDEEC7A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Tokom prijave korisnici mogu označiti opciju „Zapamti me”, što omogućava aplikaciji da zapamti njihove akreditive na određenom uređaju.</w:t>
      </w:r>
    </w:p>
    <w:p w14:paraId="0F22F684" w14:textId="77777777" w:rsidR="009A2864" w:rsidRDefault="009A2864" w:rsidP="005613E4">
      <w:pPr>
        <w:pStyle w:val="Teloteksta"/>
        <w:rPr>
          <w:lang w:val="sr-Latn-BA"/>
        </w:rPr>
      </w:pPr>
    </w:p>
    <w:p w14:paraId="4B57D289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Ova opcija se ostvaruje korišćenjem kolačića ili tokena za autentifikaciju, koji omogućava korisnicima da ostanu prijavljeni tokom dužeg vremenskog perioda bez potrebe za ponovnim unosom podataka.</w:t>
      </w:r>
    </w:p>
    <w:p w14:paraId="0334AE89" w14:textId="77777777" w:rsidR="009A2864" w:rsidRDefault="009A2864" w:rsidP="005613E4">
      <w:pPr>
        <w:pStyle w:val="Teloteksta"/>
        <w:rPr>
          <w:lang w:val="sr-Latn-BA"/>
        </w:rPr>
      </w:pPr>
    </w:p>
    <w:p w14:paraId="17186C4E" w14:textId="77777777" w:rsidR="009A2864" w:rsidRDefault="009A2864" w:rsidP="005613E4">
      <w:pPr>
        <w:pStyle w:val="Teloteksta"/>
        <w:rPr>
          <w:lang w:val="sr-Latn-BA"/>
        </w:rPr>
      </w:pPr>
    </w:p>
    <w:p w14:paraId="1EFF9819" w14:textId="77777777" w:rsidR="009A2864" w:rsidRDefault="009A2864" w:rsidP="005613E4">
      <w:pPr>
        <w:pStyle w:val="Teloteksta"/>
        <w:rPr>
          <w:lang w:val="sr-Latn-BA"/>
        </w:rPr>
      </w:pPr>
    </w:p>
    <w:p w14:paraId="4E7AC48F" w14:textId="21F98DD3" w:rsidR="009A2864" w:rsidRDefault="009A2864" w:rsidP="009A2864">
      <w:pPr>
        <w:pStyle w:val="Teloteksta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Dvofaktorska autentifikacija (2FA)</w:t>
      </w:r>
    </w:p>
    <w:p w14:paraId="56D374BE" w14:textId="77777777" w:rsidR="009A2864" w:rsidRDefault="009A2864" w:rsidP="005613E4">
      <w:pPr>
        <w:pStyle w:val="Teloteksta"/>
        <w:rPr>
          <w:lang w:val="sr-Latn-BA"/>
        </w:rPr>
      </w:pPr>
    </w:p>
    <w:p w14:paraId="09329237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Kao dodatna mera sigurnosti, korisnici mogu aktivirati dvofaktorsku autentifikaciju (2FA). Nakon što unesu lozinku, od korisnika će se tražiti da unesu jednokratni kod koji dobijaju putem SMS-a ili autentifikacione aplikacije.</w:t>
      </w:r>
    </w:p>
    <w:p w14:paraId="741FFEC0" w14:textId="77777777" w:rsidR="009A2864" w:rsidRDefault="009A2864" w:rsidP="005613E4">
      <w:pPr>
        <w:pStyle w:val="Teloteksta"/>
        <w:rPr>
          <w:lang w:val="sr-Latn-BA"/>
        </w:rPr>
      </w:pPr>
    </w:p>
    <w:p w14:paraId="0A7D037D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Ova funkcionalnost je opciona, ali se preporučuje korisnicima koji žele dodatni nivo sigurnosti.</w:t>
      </w:r>
    </w:p>
    <w:p w14:paraId="78FB8FEC" w14:textId="77777777" w:rsidR="009A2864" w:rsidRDefault="009A2864" w:rsidP="005613E4">
      <w:pPr>
        <w:pStyle w:val="Teloteksta"/>
        <w:rPr>
          <w:lang w:val="sr-Latn-BA"/>
        </w:rPr>
      </w:pPr>
    </w:p>
    <w:p w14:paraId="65CD55CE" w14:textId="77777777" w:rsidR="009A2864" w:rsidRDefault="009A2864" w:rsidP="005613E4">
      <w:pPr>
        <w:pStyle w:val="Teloteksta"/>
        <w:rPr>
          <w:lang w:val="sr-Latn-BA"/>
        </w:rPr>
      </w:pPr>
    </w:p>
    <w:p w14:paraId="1161B075" w14:textId="77777777" w:rsidR="009A2864" w:rsidRDefault="009A2864" w:rsidP="005613E4">
      <w:pPr>
        <w:pStyle w:val="Teloteksta"/>
        <w:rPr>
          <w:lang w:val="sr-Latn-BA"/>
        </w:rPr>
      </w:pPr>
    </w:p>
    <w:p w14:paraId="6BBB2C34" w14:textId="7DC29504" w:rsidR="009A2864" w:rsidRDefault="009A2864" w:rsidP="009A2864">
      <w:pPr>
        <w:pStyle w:val="Teloteksta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Zaboravljena lozinka</w:t>
      </w:r>
    </w:p>
    <w:p w14:paraId="069BAD79" w14:textId="77777777" w:rsidR="009A2864" w:rsidRDefault="009A2864" w:rsidP="005613E4">
      <w:pPr>
        <w:pStyle w:val="Teloteksta"/>
        <w:rPr>
          <w:lang w:val="sr-Latn-BA"/>
        </w:rPr>
      </w:pPr>
    </w:p>
    <w:p w14:paraId="1D5AA1B3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U slučaju da korisnik zaboravi lozinku, može koristiti opciju „Zaboravljena lozinka”.</w:t>
      </w:r>
    </w:p>
    <w:p w14:paraId="38F9FFFB" w14:textId="77777777" w:rsidR="009A2864" w:rsidRDefault="009A2864" w:rsidP="005613E4">
      <w:pPr>
        <w:pStyle w:val="Teloteksta"/>
        <w:rPr>
          <w:lang w:val="sr-Latn-BA"/>
        </w:rPr>
      </w:pPr>
    </w:p>
    <w:p w14:paraId="69DE239C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Korisniku će biti poslat email sa linkom za resetovanje lozinke. Klikom na taj link, korisnik će biti preusmeren na stranicu gde može uneti novu lozinku.</w:t>
      </w:r>
    </w:p>
    <w:p w14:paraId="0A09194D" w14:textId="77777777" w:rsidR="009A2864" w:rsidRDefault="009A2864" w:rsidP="005613E4">
      <w:pPr>
        <w:pStyle w:val="Teloteksta"/>
        <w:rPr>
          <w:lang w:val="sr-Latn-BA"/>
        </w:rPr>
      </w:pPr>
    </w:p>
    <w:p w14:paraId="1A1C5B98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Nova lozinka mora zadovoljiti sve bezbednosne kriterijume definisane prilikom registracije.</w:t>
      </w:r>
    </w:p>
    <w:p w14:paraId="4CF287AC" w14:textId="77777777" w:rsidR="009A2864" w:rsidRDefault="009A2864" w:rsidP="005613E4">
      <w:pPr>
        <w:pStyle w:val="Teloteksta"/>
        <w:rPr>
          <w:lang w:val="sr-Latn-BA"/>
        </w:rPr>
      </w:pPr>
    </w:p>
    <w:p w14:paraId="0F4BA6D5" w14:textId="77777777" w:rsidR="009A2864" w:rsidRDefault="009A2864" w:rsidP="005613E4">
      <w:pPr>
        <w:pStyle w:val="Teloteksta"/>
        <w:rPr>
          <w:lang w:val="sr-Latn-BA"/>
        </w:rPr>
      </w:pPr>
    </w:p>
    <w:p w14:paraId="644BE895" w14:textId="77777777" w:rsidR="009A2864" w:rsidRDefault="009A2864" w:rsidP="005613E4">
      <w:pPr>
        <w:pStyle w:val="Teloteksta"/>
        <w:rPr>
          <w:lang w:val="sr-Latn-BA"/>
        </w:rPr>
      </w:pPr>
    </w:p>
    <w:p w14:paraId="4F26869A" w14:textId="2CDBB197" w:rsidR="009A2864" w:rsidRDefault="009A2864" w:rsidP="009A2864">
      <w:pPr>
        <w:pStyle w:val="Teloteksta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Pristup različitim nivoima korisnika</w:t>
      </w:r>
    </w:p>
    <w:p w14:paraId="1406A00F" w14:textId="77777777" w:rsidR="009A2864" w:rsidRDefault="009A2864" w:rsidP="005613E4">
      <w:pPr>
        <w:pStyle w:val="Teloteksta"/>
        <w:rPr>
          <w:lang w:val="sr-Latn-BA"/>
        </w:rPr>
      </w:pPr>
    </w:p>
    <w:p w14:paraId="5D371851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Nakon uspešne prijave, korisnici se usmeravaju ka stranici prilagođenoj njihovoj ulozi. Administratori i zaposleni imaju pristup dodatnim funkcijama u aplikaciji, dok registrovani korisnici imaju standardni korisnički interfejs.</w:t>
      </w:r>
    </w:p>
    <w:p w14:paraId="25ACD676" w14:textId="77777777" w:rsidR="009A2864" w:rsidRDefault="009A2864" w:rsidP="005613E4">
      <w:pPr>
        <w:pStyle w:val="Teloteksta"/>
        <w:rPr>
          <w:lang w:val="sr-Latn-BA"/>
        </w:rPr>
      </w:pPr>
    </w:p>
    <w:p w14:paraId="72AC2A15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Neregistrovani korisnici ne mogu pristupiti stranici za prijavu i prijavljivanje nije potrebno za pregled osnovnih informacija o knjigama u katalogu.</w:t>
      </w:r>
    </w:p>
    <w:p w14:paraId="51D750D4" w14:textId="77777777" w:rsidR="009A2864" w:rsidRDefault="009A2864" w:rsidP="005613E4">
      <w:pPr>
        <w:pStyle w:val="Teloteksta"/>
        <w:rPr>
          <w:lang w:val="sr-Latn-BA"/>
        </w:rPr>
      </w:pPr>
    </w:p>
    <w:p w14:paraId="4C44AFC1" w14:textId="77777777" w:rsidR="009A2864" w:rsidRDefault="009A2864" w:rsidP="005613E4">
      <w:pPr>
        <w:pStyle w:val="Teloteksta"/>
        <w:rPr>
          <w:lang w:val="sr-Latn-BA"/>
        </w:rPr>
      </w:pPr>
    </w:p>
    <w:p w14:paraId="021757AF" w14:textId="77777777" w:rsidR="009A2864" w:rsidRDefault="009A2864" w:rsidP="005613E4">
      <w:pPr>
        <w:pStyle w:val="Teloteksta"/>
        <w:rPr>
          <w:lang w:val="sr-Latn-BA"/>
        </w:rPr>
      </w:pPr>
    </w:p>
    <w:p w14:paraId="548B7C83" w14:textId="0338C05B" w:rsidR="009A2864" w:rsidRDefault="009A2864" w:rsidP="009A2864">
      <w:pPr>
        <w:pStyle w:val="Teloteksta"/>
        <w:numPr>
          <w:ilvl w:val="0"/>
          <w:numId w:val="33"/>
        </w:numPr>
        <w:rPr>
          <w:lang w:val="sr-Latn-BA"/>
        </w:rPr>
      </w:pPr>
      <w:r>
        <w:rPr>
          <w:lang w:val="sr-Latn-BA"/>
        </w:rPr>
        <w:t>Bezbednost prijave</w:t>
      </w:r>
    </w:p>
    <w:p w14:paraId="06348051" w14:textId="77777777" w:rsidR="009A2864" w:rsidRDefault="009A2864" w:rsidP="005613E4">
      <w:pPr>
        <w:pStyle w:val="Teloteksta"/>
        <w:rPr>
          <w:lang w:val="sr-Latn-BA"/>
        </w:rPr>
      </w:pPr>
    </w:p>
    <w:p w14:paraId="272B5BEC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Svi podaci koji se prenose tokom prijave su enkriptovani korišćenjem HTTPS protokola kako bi se obezbedila sigurnost informacija.</w:t>
      </w:r>
    </w:p>
    <w:p w14:paraId="457244ED" w14:textId="77777777" w:rsidR="009A2864" w:rsidRDefault="009A2864" w:rsidP="005613E4">
      <w:pPr>
        <w:pStyle w:val="Teloteksta"/>
        <w:rPr>
          <w:lang w:val="sr-Latn-BA"/>
        </w:rPr>
      </w:pPr>
    </w:p>
    <w:p w14:paraId="4BCB09EB" w14:textId="77777777" w:rsidR="009A2864" w:rsidRDefault="009A2864" w:rsidP="005613E4">
      <w:pPr>
        <w:pStyle w:val="Teloteksta"/>
        <w:rPr>
          <w:lang w:val="sr-Latn-BA"/>
        </w:rPr>
      </w:pPr>
      <w:r>
        <w:rPr>
          <w:lang w:val="sr-Latn-BA"/>
        </w:rPr>
        <w:t>Prijave koje se odvijaju sa sumnjivih IP adresa ili uređaja mogu izazvati dodatnu proveru, kao što je zahtevanje dvofaktorske autentifikacije čak i ako korisnik nije aktivirao ovu opciju.</w:t>
      </w:r>
    </w:p>
    <w:p w14:paraId="474863B2" w14:textId="77777777" w:rsidR="009A2864" w:rsidRPr="00F04B8D" w:rsidRDefault="009A2864" w:rsidP="005613E4">
      <w:pPr>
        <w:pStyle w:val="Teloteksta"/>
        <w:rPr>
          <w:lang w:val="sr-Latn-BA"/>
        </w:rPr>
      </w:pPr>
    </w:p>
    <w:p w14:paraId="18513268" w14:textId="3F259003" w:rsidR="00F67C3E" w:rsidRPr="00F04B8D" w:rsidRDefault="009A2864" w:rsidP="00F67C3E">
      <w:pPr>
        <w:pStyle w:val="Naslov2"/>
        <w:rPr>
          <w:lang w:val="sr-Latn-BA"/>
        </w:rPr>
      </w:pPr>
      <w:bookmarkStart w:id="21" w:name="_Toc515386555"/>
      <w:r w:rsidRPr="00F04B8D">
        <w:rPr>
          <w:lang w:val="sr-Latn-BA"/>
        </w:rPr>
        <w:t>Obnova lozinke</w:t>
      </w:r>
      <w:bookmarkEnd w:id="21"/>
    </w:p>
    <w:p w14:paraId="7E076C0F" w14:textId="022EBC9A" w:rsidR="00F67C3E" w:rsidRPr="00F04B8D" w:rsidRDefault="00F67C3E" w:rsidP="00F67C3E">
      <w:pPr>
        <w:ind w:left="720"/>
        <w:rPr>
          <w:lang w:val="sr-Latn-BA"/>
        </w:rPr>
      </w:pPr>
      <w:r w:rsidRPr="00F04B8D">
        <w:rPr>
          <w:lang w:val="sr-Latn-BA"/>
        </w:rPr>
        <w:t>Administratoru</w:t>
      </w:r>
      <w:r w:rsidR="00DF3152">
        <w:rPr>
          <w:lang w:val="sr-Latn-BA"/>
        </w:rPr>
        <w:t xml:space="preserve"> i korisniku</w:t>
      </w:r>
      <w:r w:rsidRPr="00F04B8D">
        <w:rPr>
          <w:lang w:val="sr-Latn-BA"/>
        </w:rPr>
        <w:t xml:space="preserve"> se mora obezbediti obnova lozinke u slučaju zaboravljanja. Odgovaranjem na sigurnosno pitanje administrator</w:t>
      </w:r>
      <w:r w:rsidR="00DF3152">
        <w:rPr>
          <w:lang w:val="sr-Latn-BA"/>
        </w:rPr>
        <w:t>/korisnik</w:t>
      </w:r>
      <w:r w:rsidRPr="00F04B8D">
        <w:rPr>
          <w:lang w:val="sr-Latn-BA"/>
        </w:rPr>
        <w:t xml:space="preserve"> će moći da promeni lozinku koju je zaboravio.</w:t>
      </w:r>
      <w:r w:rsidR="0001062C">
        <w:rPr>
          <w:lang w:val="sr-Latn-BA"/>
        </w:rPr>
        <w:t xml:space="preserve"> </w:t>
      </w:r>
      <w:r w:rsidR="00B01B81" w:rsidRPr="00B01B81">
        <w:rPr>
          <w:lang w:val="sr-Latn-BA"/>
        </w:rPr>
        <w:t>Korisnicima je omogućena obnova lozinke putem email-a.</w:t>
      </w:r>
    </w:p>
    <w:p w14:paraId="7DC9890F" w14:textId="69C66406" w:rsidR="002A5E27" w:rsidRPr="00F04B8D" w:rsidRDefault="006116FF" w:rsidP="002A5E27">
      <w:pPr>
        <w:pStyle w:val="Naslov2"/>
        <w:rPr>
          <w:lang w:val="sr-Latn-BA"/>
        </w:rPr>
      </w:pPr>
      <w:r>
        <w:rPr>
          <w:lang w:val="sr-Latn-BA"/>
        </w:rPr>
        <w:t>Dodavanje i ažuriranje knjiga</w:t>
      </w:r>
    </w:p>
    <w:p w14:paraId="379C1057" w14:textId="4E961644" w:rsidR="00F67C3E" w:rsidRPr="00F04B8D" w:rsidRDefault="00013ABB" w:rsidP="00F67C3E">
      <w:pPr>
        <w:pStyle w:val="Teloteksta"/>
        <w:rPr>
          <w:lang w:val="sr-Latn-BA"/>
        </w:rPr>
      </w:pPr>
      <w:r>
        <w:rPr>
          <w:lang w:val="sr-Latn-BA"/>
        </w:rPr>
        <w:t>Administrator može dodavati, ažurirati i uklanjati knjige iz sistema.</w:t>
      </w:r>
    </w:p>
    <w:p w14:paraId="792BB83D" w14:textId="133D7A15" w:rsidR="00F67C3E" w:rsidRPr="00F04B8D" w:rsidRDefault="00620EB6" w:rsidP="00F67C3E">
      <w:pPr>
        <w:pStyle w:val="Naslov2"/>
        <w:rPr>
          <w:lang w:val="sr-Latn-BA"/>
        </w:rPr>
      </w:pPr>
      <w:r>
        <w:rPr>
          <w:lang w:val="sr-Latn-BA"/>
        </w:rPr>
        <w:t>Upravljanje zalihama i cenama</w:t>
      </w:r>
    </w:p>
    <w:p w14:paraId="1D47E5D0" w14:textId="133983A0" w:rsidR="00AA3A12" w:rsidRPr="00F04B8D" w:rsidRDefault="007E5552" w:rsidP="00026B01">
      <w:pPr>
        <w:pStyle w:val="Teloteksta"/>
        <w:rPr>
          <w:lang w:val="sr-Latn-BA"/>
        </w:rPr>
      </w:pPr>
      <w:r>
        <w:rPr>
          <w:lang w:val="sr-Latn-BA"/>
        </w:rPr>
        <w:t>Administrator ima pristup opcijama za ažuriranje zaliha i podešavanje cena.</w:t>
      </w:r>
    </w:p>
    <w:p w14:paraId="6A481488" w14:textId="0EE2B74F" w:rsidR="004B0285" w:rsidRPr="00F04B8D" w:rsidRDefault="005447FA" w:rsidP="004B0285">
      <w:pPr>
        <w:pStyle w:val="Naslov2"/>
        <w:rPr>
          <w:lang w:val="sr-Latn-BA"/>
        </w:rPr>
      </w:pPr>
      <w:r>
        <w:rPr>
          <w:lang w:val="sr-Latn-BA"/>
        </w:rPr>
        <w:t>Pretraga knjiga</w:t>
      </w:r>
    </w:p>
    <w:p w14:paraId="7E375829" w14:textId="5CDEDFCC" w:rsidR="004B0285" w:rsidRPr="00F04B8D" w:rsidRDefault="008C15F5" w:rsidP="008C15F5">
      <w:pPr>
        <w:ind w:left="720"/>
        <w:rPr>
          <w:lang w:val="sr-Latn-BA"/>
        </w:rPr>
      </w:pPr>
      <w:r>
        <w:rPr>
          <w:lang w:val="sr-Latn-BA"/>
        </w:rPr>
        <w:t>Korisnici mogu pretraživati knjige po nazivu, autoru, ili žanru.</w:t>
      </w:r>
    </w:p>
    <w:p w14:paraId="2C3E27F7" w14:textId="3F1024A3" w:rsidR="00026B01" w:rsidRDefault="009671D1" w:rsidP="00042464">
      <w:pPr>
        <w:pStyle w:val="Naslov2"/>
        <w:rPr>
          <w:lang w:val="sr-Latn-BA"/>
        </w:rPr>
      </w:pPr>
      <w:r>
        <w:rPr>
          <w:lang w:val="sr-Latn-BA"/>
        </w:rPr>
        <w:t>Recenzije i ocene</w:t>
      </w:r>
    </w:p>
    <w:p w14:paraId="169DD4A7" w14:textId="0048A15C" w:rsidR="00DF3152" w:rsidRPr="00DF3152" w:rsidRDefault="009E4520" w:rsidP="00DF3152">
      <w:pPr>
        <w:rPr>
          <w:lang w:val="sr-Latn-BA"/>
        </w:rPr>
      </w:pPr>
      <w:r w:rsidRPr="009E4520">
        <w:rPr>
          <w:rFonts w:ascii="Arial" w:hAnsi="Arial" w:cs="Arial"/>
          <w:bCs/>
          <w:lang w:val="sr-Latn-BA"/>
        </w:rPr>
        <w:t>Registrovani korisnici mogu dodavati recenzije i ocene za kupljene knjige.</w:t>
      </w:r>
    </w:p>
    <w:p w14:paraId="3FF3C27D" w14:textId="7F2AAC33" w:rsidR="006A73C8" w:rsidRPr="00F04B8D" w:rsidRDefault="00DC5707" w:rsidP="006A73C8">
      <w:pPr>
        <w:pStyle w:val="Naslov2"/>
        <w:rPr>
          <w:lang w:val="sr-Latn-BA"/>
        </w:rPr>
      </w:pPr>
      <w:r>
        <w:rPr>
          <w:lang w:val="sr-Latn-BA"/>
        </w:rPr>
        <w:t>Korpa i proces kupovine</w:t>
      </w:r>
    </w:p>
    <w:p w14:paraId="05791B9E" w14:textId="2BC851CA" w:rsidR="006A73C8" w:rsidRPr="00F04B8D" w:rsidRDefault="00AF1D6D" w:rsidP="006A73C8">
      <w:pPr>
        <w:ind w:left="720"/>
        <w:rPr>
          <w:lang w:val="sr-Latn-BA"/>
        </w:rPr>
      </w:pPr>
      <w:r>
        <w:rPr>
          <w:lang w:val="sr-Latn-BA"/>
        </w:rPr>
        <w:t>Korisnici mogu dodavati knjige u korpu i realizovati kupovinu.</w:t>
      </w:r>
    </w:p>
    <w:p w14:paraId="3B9F84A7" w14:textId="77CCC130" w:rsidR="00C27B59" w:rsidRDefault="00C27B59" w:rsidP="00DF3152">
      <w:pPr>
        <w:pStyle w:val="Naslov2"/>
        <w:rPr>
          <w:lang w:val="sr-Latn-BA"/>
        </w:rPr>
      </w:pPr>
      <w:bookmarkStart w:id="22" w:name="_Hlk88329883"/>
      <w:r>
        <w:rPr>
          <w:lang w:val="sr-Latn-BA"/>
        </w:rPr>
        <w:t>Kreiranje izveštaja o prodaji</w:t>
      </w:r>
    </w:p>
    <w:p w14:paraId="71B0C49F" w14:textId="60A64053" w:rsidR="00C27B59" w:rsidRPr="00DF3152" w:rsidRDefault="0080039C" w:rsidP="00DF3152">
      <w:pPr>
        <w:ind w:left="720"/>
        <w:rPr>
          <w:lang w:val="sr-Latn-BA"/>
        </w:rPr>
      </w:pPr>
      <w:r>
        <w:rPr>
          <w:lang w:val="sr-Latn-BA"/>
        </w:rPr>
        <w:t>Administrator može generisati izveštaje o prodaji.</w:t>
      </w:r>
    </w:p>
    <w:p w14:paraId="3764394F" w14:textId="2573EC51" w:rsidR="00745ACE" w:rsidRPr="00F04B8D" w:rsidRDefault="00C27B59" w:rsidP="00745ACE">
      <w:pPr>
        <w:pStyle w:val="Naslov2"/>
        <w:rPr>
          <w:lang w:val="sr-Latn-BA"/>
        </w:rPr>
      </w:pPr>
      <w:bookmarkStart w:id="23" w:name="_Toc515386562"/>
      <w:bookmarkEnd w:id="22"/>
      <w:r w:rsidRPr="00F04B8D">
        <w:rPr>
          <w:lang w:val="sr-Latn-BA"/>
        </w:rPr>
        <w:t xml:space="preserve">Formiranje i štampanje </w:t>
      </w:r>
      <w:bookmarkEnd w:id="23"/>
      <w:r w:rsidR="00B774F3">
        <w:rPr>
          <w:lang w:val="sr-Latn-BA"/>
        </w:rPr>
        <w:t>narudžbine</w:t>
      </w:r>
    </w:p>
    <w:p w14:paraId="1C92C57A" w14:textId="77777777" w:rsidR="000D51AE" w:rsidRDefault="000D51AE" w:rsidP="00FF39CC">
      <w:pPr>
        <w:ind w:left="720"/>
        <w:rPr>
          <w:lang w:val="sr-Latn-BA"/>
        </w:rPr>
      </w:pPr>
      <w:r>
        <w:rPr>
          <w:lang w:val="sr-Latn-BA"/>
        </w:rPr>
        <w:t>Administrator će na osnovu odabranih knjiga, informacija o kupcu i datuma isporuke formirati narudžbinu. Narudžbina će sadržati sledeće informacije:</w:t>
      </w:r>
    </w:p>
    <w:p w14:paraId="45AE9483" w14:textId="77777777" w:rsidR="000D51AE" w:rsidRDefault="000D51AE" w:rsidP="00FF39CC">
      <w:pPr>
        <w:ind w:left="720"/>
        <w:rPr>
          <w:lang w:val="sr-Latn-BA"/>
        </w:rPr>
      </w:pPr>
    </w:p>
    <w:p w14:paraId="55845276" w14:textId="77777777" w:rsidR="000D51AE" w:rsidRDefault="000D51AE" w:rsidP="00FF39CC">
      <w:pPr>
        <w:ind w:left="720"/>
        <w:rPr>
          <w:lang w:val="sr-Latn-BA"/>
        </w:rPr>
      </w:pPr>
      <w:r>
        <w:rPr>
          <w:lang w:val="sr-Latn-BA"/>
        </w:rPr>
        <w:t>Naziv knjiga i količina</w:t>
      </w:r>
    </w:p>
    <w:p w14:paraId="505C4FC9" w14:textId="77777777" w:rsidR="000D51AE" w:rsidRDefault="000D51AE" w:rsidP="00FF39CC">
      <w:pPr>
        <w:ind w:left="720"/>
        <w:rPr>
          <w:lang w:val="sr-Latn-BA"/>
        </w:rPr>
      </w:pPr>
    </w:p>
    <w:p w14:paraId="006DA079" w14:textId="77777777" w:rsidR="000D51AE" w:rsidRDefault="000D51AE" w:rsidP="00FF39CC">
      <w:pPr>
        <w:ind w:left="720"/>
        <w:rPr>
          <w:lang w:val="sr-Latn-BA"/>
        </w:rPr>
      </w:pPr>
      <w:r>
        <w:rPr>
          <w:lang w:val="sr-Latn-BA"/>
        </w:rPr>
        <w:t>Datum kreiranja narudžbine</w:t>
      </w:r>
    </w:p>
    <w:p w14:paraId="08B1FC41" w14:textId="77777777" w:rsidR="000D51AE" w:rsidRDefault="000D51AE" w:rsidP="00FF39CC">
      <w:pPr>
        <w:ind w:left="720"/>
        <w:rPr>
          <w:lang w:val="sr-Latn-BA"/>
        </w:rPr>
      </w:pPr>
    </w:p>
    <w:p w14:paraId="2F27093B" w14:textId="77777777" w:rsidR="000D51AE" w:rsidRDefault="000D51AE" w:rsidP="00FF39CC">
      <w:pPr>
        <w:ind w:left="720"/>
        <w:rPr>
          <w:lang w:val="sr-Latn-BA"/>
        </w:rPr>
      </w:pPr>
      <w:r>
        <w:rPr>
          <w:lang w:val="sr-Latn-BA"/>
        </w:rPr>
        <w:t>Datum slanja i predviđeni datum isporuke</w:t>
      </w:r>
    </w:p>
    <w:p w14:paraId="0799E395" w14:textId="77777777" w:rsidR="000D51AE" w:rsidRDefault="000D51AE" w:rsidP="00FF39CC">
      <w:pPr>
        <w:ind w:left="720"/>
        <w:rPr>
          <w:lang w:val="sr-Latn-BA"/>
        </w:rPr>
      </w:pPr>
    </w:p>
    <w:p w14:paraId="35BC7D5F" w14:textId="77777777" w:rsidR="000D51AE" w:rsidRDefault="000D51AE" w:rsidP="00FF39CC">
      <w:pPr>
        <w:ind w:left="720"/>
        <w:rPr>
          <w:lang w:val="sr-Latn-BA"/>
        </w:rPr>
      </w:pPr>
      <w:r>
        <w:rPr>
          <w:lang w:val="sr-Latn-BA"/>
        </w:rPr>
        <w:t>Cena knjiga i ukupna vrednost narudžbine</w:t>
      </w:r>
    </w:p>
    <w:p w14:paraId="1B22641E" w14:textId="77777777" w:rsidR="000D51AE" w:rsidRDefault="000D51AE" w:rsidP="00FF39CC">
      <w:pPr>
        <w:ind w:left="720"/>
        <w:rPr>
          <w:lang w:val="sr-Latn-BA"/>
        </w:rPr>
      </w:pPr>
    </w:p>
    <w:p w14:paraId="1167906B" w14:textId="77777777" w:rsidR="000D51AE" w:rsidRDefault="000D51AE" w:rsidP="00FF39CC">
      <w:pPr>
        <w:ind w:left="720"/>
        <w:rPr>
          <w:lang w:val="sr-Latn-BA"/>
        </w:rPr>
      </w:pPr>
      <w:r>
        <w:rPr>
          <w:lang w:val="sr-Latn-BA"/>
        </w:rPr>
        <w:t>Podaci o kupcu (ime, prezime, adresa i kontakt podaci)</w:t>
      </w:r>
    </w:p>
    <w:p w14:paraId="4D1C1137" w14:textId="77777777" w:rsidR="000D51AE" w:rsidRDefault="000D51AE" w:rsidP="00FF39CC">
      <w:pPr>
        <w:ind w:left="720"/>
        <w:rPr>
          <w:lang w:val="sr-Latn-BA"/>
        </w:rPr>
      </w:pPr>
    </w:p>
    <w:p w14:paraId="48CD5B99" w14:textId="77777777" w:rsidR="000D51AE" w:rsidRDefault="000D51AE" w:rsidP="00FF39CC">
      <w:pPr>
        <w:ind w:left="720"/>
        <w:rPr>
          <w:lang w:val="sr-Latn-BA"/>
        </w:rPr>
      </w:pPr>
      <w:r>
        <w:rPr>
          <w:lang w:val="sr-Latn-BA"/>
        </w:rPr>
        <w:t>Način plaćanja (kartica, pouzeće ili drugi dostupni način)</w:t>
      </w:r>
    </w:p>
    <w:p w14:paraId="093FD6A6" w14:textId="77777777" w:rsidR="000D51AE" w:rsidRDefault="000D51AE" w:rsidP="00FF39CC">
      <w:pPr>
        <w:ind w:left="720"/>
        <w:rPr>
          <w:lang w:val="sr-Latn-BA"/>
        </w:rPr>
      </w:pPr>
    </w:p>
    <w:p w14:paraId="711A5E84" w14:textId="77777777" w:rsidR="000D51AE" w:rsidRDefault="000D51AE" w:rsidP="00FF39CC">
      <w:pPr>
        <w:ind w:left="720"/>
        <w:rPr>
          <w:lang w:val="sr-Latn-BA"/>
        </w:rPr>
      </w:pPr>
      <w:r>
        <w:rPr>
          <w:lang w:val="sr-Latn-BA"/>
        </w:rPr>
        <w:t>Način isporuke i detalji o dostavi</w:t>
      </w:r>
    </w:p>
    <w:p w14:paraId="1BA8E158" w14:textId="77777777" w:rsidR="000D51AE" w:rsidRDefault="000D51AE" w:rsidP="00FF39CC">
      <w:pPr>
        <w:ind w:left="720"/>
        <w:rPr>
          <w:lang w:val="sr-Latn-BA"/>
        </w:rPr>
      </w:pPr>
    </w:p>
    <w:p w14:paraId="38D9BC52" w14:textId="77777777" w:rsidR="000D51AE" w:rsidRDefault="000D51AE" w:rsidP="00FF39CC">
      <w:pPr>
        <w:ind w:left="720"/>
        <w:rPr>
          <w:lang w:val="sr-Latn-BA"/>
        </w:rPr>
      </w:pPr>
    </w:p>
    <w:p w14:paraId="141A56FB" w14:textId="77777777" w:rsidR="000D51AE" w:rsidRPr="00F04B8D" w:rsidRDefault="000D51AE" w:rsidP="00FF39CC">
      <w:pPr>
        <w:ind w:left="720"/>
        <w:rPr>
          <w:lang w:val="sr-Latn-BA"/>
        </w:rPr>
      </w:pPr>
      <w:r>
        <w:rPr>
          <w:lang w:val="sr-Latn-BA"/>
        </w:rPr>
        <w:t>Klikom na narudžbinu u tabeli i odabirom opcije „ŠTAMPANJE“, izvršiće se štampanje narudžbine, koja uključuje sve potrebne informacije za isporuku i fakturisanje.</w:t>
      </w:r>
    </w:p>
    <w:p w14:paraId="51A95EFB" w14:textId="77777777" w:rsidR="00745ACE" w:rsidRPr="00F04B8D" w:rsidRDefault="00745ACE" w:rsidP="00745ACE">
      <w:pPr>
        <w:ind w:left="720"/>
        <w:rPr>
          <w:lang w:val="sr-Latn-BA"/>
        </w:rPr>
      </w:pPr>
    </w:p>
    <w:p w14:paraId="69ADA1F7" w14:textId="77777777" w:rsidR="00745ACE" w:rsidRPr="00F04B8D" w:rsidRDefault="007C6213" w:rsidP="00745ACE">
      <w:pPr>
        <w:pStyle w:val="Naslov2"/>
        <w:rPr>
          <w:lang w:val="sr-Latn-BA"/>
        </w:rPr>
      </w:pPr>
      <w:bookmarkStart w:id="24" w:name="_Toc515386563"/>
      <w:r w:rsidRPr="00F04B8D">
        <w:rPr>
          <w:lang w:val="sr-Latn-BA"/>
        </w:rPr>
        <w:t>Prikaz informacija</w:t>
      </w:r>
      <w:bookmarkEnd w:id="24"/>
    </w:p>
    <w:p w14:paraId="77D2CAB1" w14:textId="77777777" w:rsidR="00F53558" w:rsidRDefault="00F53558" w:rsidP="00745ACE">
      <w:pPr>
        <w:numPr>
          <w:ilvl w:val="1"/>
          <w:numId w:val="29"/>
        </w:numPr>
        <w:rPr>
          <w:lang w:val="sr-Latn-BA"/>
        </w:rPr>
      </w:pPr>
      <w:r>
        <w:rPr>
          <w:lang w:val="sr-Latn-BA"/>
        </w:rPr>
        <w:t>Svi korisnici BookStoreApp-a imaće pristup sledećim informacijama u aplikaciji:</w:t>
      </w:r>
    </w:p>
    <w:p w14:paraId="6CB6D6D1" w14:textId="77777777" w:rsidR="00F53558" w:rsidRDefault="00F53558" w:rsidP="00F53558">
      <w:pPr>
        <w:ind w:left="1440"/>
        <w:rPr>
          <w:lang w:val="sr-Latn-BA"/>
        </w:rPr>
      </w:pPr>
    </w:p>
    <w:p w14:paraId="3D5C0D22" w14:textId="77777777" w:rsidR="00F53558" w:rsidRDefault="00F53558" w:rsidP="00745ACE">
      <w:pPr>
        <w:numPr>
          <w:ilvl w:val="1"/>
          <w:numId w:val="29"/>
        </w:numPr>
        <w:rPr>
          <w:lang w:val="sr-Latn-BA"/>
        </w:rPr>
      </w:pPr>
      <w:r>
        <w:rPr>
          <w:lang w:val="sr-Latn-BA"/>
        </w:rPr>
        <w:t>Pregled dostupnih knjiga po kategorijama (najnovije, najprodavanije, po žanrovima)</w:t>
      </w:r>
    </w:p>
    <w:p w14:paraId="0F7098E9" w14:textId="77777777" w:rsidR="00F53558" w:rsidRDefault="00F53558" w:rsidP="00F53558">
      <w:pPr>
        <w:ind w:left="1440"/>
        <w:rPr>
          <w:lang w:val="sr-Latn-BA"/>
        </w:rPr>
      </w:pPr>
    </w:p>
    <w:p w14:paraId="6DA6E807" w14:textId="77777777" w:rsidR="00F53558" w:rsidRDefault="00F53558" w:rsidP="00745ACE">
      <w:pPr>
        <w:numPr>
          <w:ilvl w:val="1"/>
          <w:numId w:val="29"/>
        </w:numPr>
        <w:rPr>
          <w:lang w:val="sr-Latn-BA"/>
        </w:rPr>
      </w:pPr>
      <w:r>
        <w:rPr>
          <w:lang w:val="sr-Latn-BA"/>
        </w:rPr>
        <w:t>Pregled spiska knjiga po autorima i izdavačima</w:t>
      </w:r>
    </w:p>
    <w:p w14:paraId="37203607" w14:textId="77777777" w:rsidR="00F53558" w:rsidRDefault="00F53558" w:rsidP="00F53558">
      <w:pPr>
        <w:ind w:left="1440"/>
        <w:rPr>
          <w:lang w:val="sr-Latn-BA"/>
        </w:rPr>
      </w:pPr>
    </w:p>
    <w:p w14:paraId="69C56A28" w14:textId="77777777" w:rsidR="00F53558" w:rsidRDefault="00F53558" w:rsidP="00745ACE">
      <w:pPr>
        <w:numPr>
          <w:ilvl w:val="1"/>
          <w:numId w:val="29"/>
        </w:numPr>
        <w:rPr>
          <w:lang w:val="sr-Latn-BA"/>
        </w:rPr>
      </w:pPr>
      <w:r>
        <w:rPr>
          <w:lang w:val="sr-Latn-BA"/>
        </w:rPr>
        <w:t>Pregled detaljnih informacija o svakoj knjizi (opis, autor, izdavač, godina izdanja, broj strana)</w:t>
      </w:r>
    </w:p>
    <w:p w14:paraId="55866289" w14:textId="77777777" w:rsidR="00F53558" w:rsidRDefault="00F53558" w:rsidP="00F53558">
      <w:pPr>
        <w:ind w:left="1440"/>
        <w:rPr>
          <w:lang w:val="sr-Latn-BA"/>
        </w:rPr>
      </w:pPr>
    </w:p>
    <w:p w14:paraId="1F7F1217" w14:textId="77777777" w:rsidR="00F53558" w:rsidRDefault="00F53558" w:rsidP="00745ACE">
      <w:pPr>
        <w:numPr>
          <w:ilvl w:val="1"/>
          <w:numId w:val="29"/>
        </w:numPr>
        <w:rPr>
          <w:lang w:val="sr-Latn-BA"/>
        </w:rPr>
      </w:pPr>
      <w:r>
        <w:rPr>
          <w:lang w:val="sr-Latn-BA"/>
        </w:rPr>
        <w:t>Pregled informacija o dostupnosti knjiga (na stanju ili naručivanje)</w:t>
      </w:r>
    </w:p>
    <w:p w14:paraId="68E5BA8B" w14:textId="77777777" w:rsidR="00F53558" w:rsidRDefault="00F53558" w:rsidP="00F53558">
      <w:pPr>
        <w:ind w:left="1440"/>
        <w:rPr>
          <w:lang w:val="sr-Latn-BA"/>
        </w:rPr>
      </w:pPr>
    </w:p>
    <w:p w14:paraId="50325D8E" w14:textId="77777777" w:rsidR="00F53558" w:rsidRDefault="00F53558" w:rsidP="00745ACE">
      <w:pPr>
        <w:numPr>
          <w:ilvl w:val="1"/>
          <w:numId w:val="29"/>
        </w:numPr>
        <w:rPr>
          <w:lang w:val="sr-Latn-BA"/>
        </w:rPr>
      </w:pPr>
      <w:r>
        <w:rPr>
          <w:lang w:val="sr-Latn-BA"/>
        </w:rPr>
        <w:t>Pregled informacija o cenama knjiga i popustima</w:t>
      </w:r>
    </w:p>
    <w:p w14:paraId="373C027A" w14:textId="77777777" w:rsidR="00F53558" w:rsidRDefault="00F53558" w:rsidP="00F53558">
      <w:pPr>
        <w:ind w:left="1440"/>
        <w:rPr>
          <w:lang w:val="sr-Latn-BA"/>
        </w:rPr>
      </w:pPr>
    </w:p>
    <w:p w14:paraId="1437DFC2" w14:textId="77777777" w:rsidR="00F53558" w:rsidRDefault="00F53558" w:rsidP="00745ACE">
      <w:pPr>
        <w:numPr>
          <w:ilvl w:val="1"/>
          <w:numId w:val="29"/>
        </w:numPr>
        <w:rPr>
          <w:lang w:val="sr-Latn-BA"/>
        </w:rPr>
      </w:pPr>
      <w:r>
        <w:rPr>
          <w:lang w:val="sr-Latn-BA"/>
        </w:rPr>
        <w:t>Pregled informacija o dostupnim i nedostupnim lokacijama za isporuku</w:t>
      </w:r>
    </w:p>
    <w:p w14:paraId="3E8FDC5C" w14:textId="77777777" w:rsidR="00F53558" w:rsidRDefault="00F53558" w:rsidP="00F53558">
      <w:pPr>
        <w:ind w:left="1440"/>
        <w:rPr>
          <w:lang w:val="sr-Latn-BA"/>
        </w:rPr>
      </w:pPr>
    </w:p>
    <w:p w14:paraId="300588D2" w14:textId="77777777" w:rsidR="00F53558" w:rsidRDefault="00F53558" w:rsidP="00F53558">
      <w:pPr>
        <w:ind w:left="1440"/>
        <w:rPr>
          <w:lang w:val="sr-Latn-BA"/>
        </w:rPr>
      </w:pPr>
    </w:p>
    <w:p w14:paraId="5F5E9A22" w14:textId="44C49D1B" w:rsidR="00F53558" w:rsidRPr="00F04B8D" w:rsidRDefault="00B2733D" w:rsidP="00F53558">
      <w:pPr>
        <w:ind w:left="1440"/>
        <w:rPr>
          <w:lang w:val="sr-Latn-BA"/>
        </w:rPr>
      </w:pPr>
      <w:r>
        <w:rPr>
          <w:lang w:val="sr-Latn-BA"/>
        </w:rPr>
        <w:t>1</w:t>
      </w:r>
      <w:r w:rsidR="00F53558">
        <w:rPr>
          <w:lang w:val="sr-Latn-BA"/>
        </w:rPr>
        <w:t>Ove informacije će pomoći korisnicima da se bolje informišu o dostupnim knjigama i uslovima kupovine, kao i da lakše pronađu naslove koji ih zanimaju.</w:t>
      </w:r>
    </w:p>
    <w:p w14:paraId="79C0D3DA" w14:textId="77777777" w:rsidR="00EF6501" w:rsidRPr="00F04B8D" w:rsidRDefault="00EF6501" w:rsidP="00EF6501">
      <w:pPr>
        <w:ind w:left="720"/>
        <w:rPr>
          <w:lang w:val="sr-Latn-BA"/>
        </w:rPr>
      </w:pPr>
    </w:p>
    <w:p w14:paraId="758C480E" w14:textId="77777777" w:rsidR="00042464" w:rsidRPr="00F04B8D" w:rsidRDefault="00042464" w:rsidP="00042464">
      <w:pPr>
        <w:ind w:left="720"/>
        <w:rPr>
          <w:lang w:val="sr-Latn-BA"/>
        </w:rPr>
      </w:pPr>
    </w:p>
    <w:p w14:paraId="21B536A7" w14:textId="77777777" w:rsidR="00206E1F" w:rsidRPr="00F04B8D" w:rsidRDefault="00B849B5" w:rsidP="00B849B5">
      <w:pPr>
        <w:pStyle w:val="Naslov1"/>
        <w:numPr>
          <w:ilvl w:val="0"/>
          <w:numId w:val="12"/>
        </w:numPr>
        <w:rPr>
          <w:lang w:val="sr-Latn-BA"/>
        </w:rPr>
      </w:pPr>
      <w:bookmarkStart w:id="25" w:name="_Toc515386564"/>
      <w:r w:rsidRPr="00F04B8D">
        <w:rPr>
          <w:lang w:val="sr-Latn-BA"/>
        </w:rPr>
        <w:t>Ograničenja</w:t>
      </w:r>
      <w:bookmarkEnd w:id="25"/>
      <w:r w:rsidR="00206E1F" w:rsidRPr="00F04B8D">
        <w:rPr>
          <w:lang w:val="sr-Latn-BA"/>
        </w:rPr>
        <w:t xml:space="preserve"> </w:t>
      </w:r>
    </w:p>
    <w:p w14:paraId="4EAD84EE" w14:textId="77777777" w:rsidR="006C7BB3" w:rsidRPr="006C7BB3" w:rsidRDefault="006C7BB3" w:rsidP="006C7BB3">
      <w:pPr>
        <w:pStyle w:val="Teloteksta"/>
        <w:rPr>
          <w:lang w:val="sr-Latn-BA"/>
        </w:rPr>
      </w:pPr>
      <w:r w:rsidRPr="006C7BB3">
        <w:rPr>
          <w:lang w:val="sr-Latn-BA"/>
        </w:rPr>
        <w:t>Kao dopuna pretpostavki i zavisnosti definisanih u odeljku 6, BookStoreApp sistem će biti razvijan pod sledećim ograničenjima:</w:t>
      </w:r>
    </w:p>
    <w:p w14:paraId="71D18124" w14:textId="77777777" w:rsidR="006C7BB3" w:rsidRPr="006C7BB3" w:rsidRDefault="006C7BB3" w:rsidP="006C7BB3">
      <w:pPr>
        <w:pStyle w:val="Teloteksta"/>
        <w:rPr>
          <w:lang w:val="sr-Latn-BA"/>
        </w:rPr>
      </w:pPr>
    </w:p>
    <w:p w14:paraId="7004A96D" w14:textId="438709A4" w:rsidR="006C7BB3" w:rsidRPr="006C7BB3" w:rsidRDefault="006C7BB3" w:rsidP="006C7BB3">
      <w:pPr>
        <w:pStyle w:val="Teloteksta"/>
        <w:numPr>
          <w:ilvl w:val="0"/>
          <w:numId w:val="34"/>
        </w:numPr>
        <w:rPr>
          <w:lang w:val="sr-Latn-BA"/>
        </w:rPr>
      </w:pPr>
      <w:r w:rsidRPr="006C7BB3">
        <w:rPr>
          <w:lang w:val="sr-Latn-BA"/>
        </w:rPr>
        <w:t>Sistem neće zahtevati nabavljanje novog hardvera.</w:t>
      </w:r>
    </w:p>
    <w:p w14:paraId="4A01C61A" w14:textId="3089AD51" w:rsidR="006C7BB3" w:rsidRPr="006C7BB3" w:rsidRDefault="006C7BB3" w:rsidP="006C7BB3">
      <w:pPr>
        <w:pStyle w:val="Teloteksta"/>
        <w:numPr>
          <w:ilvl w:val="0"/>
          <w:numId w:val="34"/>
        </w:numPr>
        <w:rPr>
          <w:lang w:val="sr-Latn-BA"/>
        </w:rPr>
      </w:pPr>
      <w:r w:rsidRPr="006C7BB3">
        <w:rPr>
          <w:lang w:val="sr-Latn-BA"/>
        </w:rPr>
        <w:t>Sistem će se osloniti na besplatna softverska rešenja (skripting jezik, baza podataka), tako da neće zahtevati kupovinu dodatnog softvera.</w:t>
      </w:r>
    </w:p>
    <w:p w14:paraId="364F7951" w14:textId="4119B753" w:rsidR="00E05692" w:rsidRPr="00F04B8D" w:rsidRDefault="006C7BB3" w:rsidP="006C7BB3">
      <w:pPr>
        <w:pStyle w:val="Teloteksta"/>
        <w:numPr>
          <w:ilvl w:val="0"/>
          <w:numId w:val="34"/>
        </w:numPr>
        <w:rPr>
          <w:lang w:val="sr-Latn-BA"/>
        </w:rPr>
      </w:pPr>
      <w:r w:rsidRPr="006C7BB3">
        <w:rPr>
          <w:lang w:val="sr-Latn-BA"/>
        </w:rPr>
        <w:t>Potrebno je obezbediti opremu neophodnu za funkcionisanje sistema.</w:t>
      </w:r>
    </w:p>
    <w:p w14:paraId="21EDF530" w14:textId="77777777" w:rsidR="00206E1F" w:rsidRPr="00F04B8D" w:rsidRDefault="00B849B5" w:rsidP="00B849B5">
      <w:pPr>
        <w:pStyle w:val="Naslov1"/>
        <w:numPr>
          <w:ilvl w:val="0"/>
          <w:numId w:val="20"/>
        </w:numPr>
        <w:rPr>
          <w:lang w:val="sr-Latn-BA"/>
        </w:rPr>
      </w:pPr>
      <w:bookmarkStart w:id="26" w:name="_Toc515386565"/>
      <w:r w:rsidRPr="00F04B8D">
        <w:rPr>
          <w:lang w:val="sr-Latn-BA"/>
        </w:rPr>
        <w:t>Zahtevi u pogledu kvaliteta</w:t>
      </w:r>
      <w:bookmarkEnd w:id="26"/>
      <w:r w:rsidR="00206E1F" w:rsidRPr="00F04B8D">
        <w:rPr>
          <w:lang w:val="sr-Latn-BA"/>
        </w:rPr>
        <w:t xml:space="preserve"> </w:t>
      </w:r>
    </w:p>
    <w:p w14:paraId="40E40755" w14:textId="77777777" w:rsidR="00206E1F" w:rsidRPr="00F04B8D" w:rsidRDefault="00BC2229" w:rsidP="00BC2229">
      <w:pPr>
        <w:pStyle w:val="Teloteksta"/>
        <w:rPr>
          <w:lang w:val="sr-Latn-BA"/>
        </w:rPr>
      </w:pPr>
      <w:r w:rsidRPr="00F04B8D">
        <w:rPr>
          <w:lang w:val="sr-Latn-BA"/>
        </w:rPr>
        <w:t>U ovom odeljku definisan je očekivani kvalitet u pogledu performansi, robusnosti, tolerancije na otkaze i lakoće korišćenja.</w:t>
      </w:r>
    </w:p>
    <w:p w14:paraId="06FA1A01" w14:textId="77777777" w:rsidR="00BC2229" w:rsidRPr="00F04B8D" w:rsidRDefault="00BC2229" w:rsidP="00BC2229">
      <w:pPr>
        <w:pStyle w:val="Teloteksta"/>
        <w:rPr>
          <w:lang w:val="sr-Latn-BA"/>
        </w:rPr>
      </w:pPr>
      <w:r w:rsidRPr="00F04B8D">
        <w:rPr>
          <w:lang w:val="sr-Latn-BA"/>
        </w:rPr>
        <w:t>Dostupnost</w:t>
      </w:r>
      <w:r w:rsidR="00206E1F" w:rsidRPr="00F04B8D">
        <w:rPr>
          <w:lang w:val="sr-Latn-BA"/>
        </w:rPr>
        <w:t xml:space="preserve">:  </w:t>
      </w:r>
      <w:r w:rsidR="00331DCC" w:rsidRPr="00F04B8D">
        <w:rPr>
          <w:lang w:val="sr-Latn-BA"/>
        </w:rPr>
        <w:t>Sistem će</w:t>
      </w:r>
      <w:r w:rsidR="00942407" w:rsidRPr="00F04B8D">
        <w:rPr>
          <w:lang w:val="sr-Latn-BA"/>
        </w:rPr>
        <w:t xml:space="preserve"> biti dostupan 24</w:t>
      </w:r>
      <w:r w:rsidRPr="00F04B8D">
        <w:rPr>
          <w:lang w:val="sr-Latn-BA"/>
        </w:rPr>
        <w:t xml:space="preserve"> časa dnevno, 7 dana u nedelji.</w:t>
      </w:r>
    </w:p>
    <w:p w14:paraId="43C44ED6" w14:textId="77777777" w:rsidR="00206E1F" w:rsidRPr="00F04B8D" w:rsidRDefault="00BC2229" w:rsidP="00BC2229">
      <w:pPr>
        <w:pStyle w:val="Teloteksta"/>
        <w:rPr>
          <w:lang w:val="sr-Latn-BA"/>
        </w:rPr>
      </w:pPr>
      <w:r w:rsidRPr="00F04B8D">
        <w:rPr>
          <w:lang w:val="sr-Latn-BA"/>
        </w:rPr>
        <w:t>Lakoća korišćenja:</w:t>
      </w:r>
      <w:r w:rsidR="00206E1F" w:rsidRPr="00F04B8D">
        <w:rPr>
          <w:lang w:val="sr-Latn-BA"/>
        </w:rPr>
        <w:t xml:space="preserve"> </w:t>
      </w:r>
      <w:r w:rsidR="0069445A" w:rsidRPr="00F04B8D">
        <w:rPr>
          <w:lang w:val="sr-Latn-BA"/>
        </w:rPr>
        <w:t xml:space="preserve"> </w:t>
      </w:r>
      <w:r w:rsidRPr="00F04B8D">
        <w:rPr>
          <w:lang w:val="sr-Latn-BA"/>
        </w:rPr>
        <w:t>Sistem će posedovati jednostavan i intuitivan interfejs prilagođen profilima korisnika koji će ga koristiti.</w:t>
      </w:r>
    </w:p>
    <w:p w14:paraId="5D11439A" w14:textId="77777777" w:rsidR="00206E1F" w:rsidRPr="00F04B8D" w:rsidRDefault="0069445A" w:rsidP="001F7D36">
      <w:pPr>
        <w:pStyle w:val="Teloteksta"/>
        <w:rPr>
          <w:lang w:val="sr-Latn-BA"/>
        </w:rPr>
      </w:pPr>
      <w:r w:rsidRPr="00F04B8D">
        <w:rPr>
          <w:lang w:val="sr-Latn-BA"/>
        </w:rPr>
        <w:t>Održavanje</w:t>
      </w:r>
      <w:r w:rsidR="00206E1F" w:rsidRPr="00F04B8D">
        <w:rPr>
          <w:lang w:val="sr-Latn-BA"/>
        </w:rPr>
        <w:t xml:space="preserve">:  </w:t>
      </w:r>
      <w:r w:rsidRPr="00F04B8D">
        <w:rPr>
          <w:lang w:val="sr-Latn-BA"/>
        </w:rPr>
        <w:t xml:space="preserve">Sistem </w:t>
      </w:r>
      <w:r w:rsidR="001F7D36" w:rsidRPr="00F04B8D">
        <w:rPr>
          <w:lang w:val="sr-Latn-BA"/>
        </w:rPr>
        <w:t>treba</w:t>
      </w:r>
      <w:r w:rsidRPr="00F04B8D">
        <w:rPr>
          <w:lang w:val="sr-Latn-BA"/>
        </w:rPr>
        <w:t xml:space="preserve"> biti jednostavan za održavanje. Potrebno je izdvojiti grafički dizajn od sadržaja. Podatke koje čine sadržaj treba čuvati u bazi podataka</w:t>
      </w:r>
      <w:r w:rsidR="00206E1F" w:rsidRPr="00F04B8D">
        <w:rPr>
          <w:lang w:val="sr-Latn-BA"/>
        </w:rPr>
        <w:t>.</w:t>
      </w:r>
    </w:p>
    <w:p w14:paraId="7A5B5F4E" w14:textId="77777777" w:rsidR="00206E1F" w:rsidRPr="00F04B8D" w:rsidRDefault="00B849B5" w:rsidP="00206E1F">
      <w:pPr>
        <w:pStyle w:val="Naslov1"/>
        <w:tabs>
          <w:tab w:val="left" w:pos="1276"/>
        </w:tabs>
        <w:rPr>
          <w:lang w:val="sr-Latn-BA"/>
        </w:rPr>
      </w:pPr>
      <w:bookmarkStart w:id="27" w:name="_Toc515386566"/>
      <w:r w:rsidRPr="00F04B8D">
        <w:rPr>
          <w:lang w:val="sr-Latn-BA"/>
        </w:rPr>
        <w:t>Prioritet funkcionalnosti</w:t>
      </w:r>
      <w:bookmarkEnd w:id="27"/>
    </w:p>
    <w:p w14:paraId="7742A7DF" w14:textId="1D4AB97B" w:rsidR="006029F6" w:rsidRDefault="006029F6" w:rsidP="004C21AB">
      <w:pPr>
        <w:pStyle w:val="Teloteksta"/>
        <w:ind w:left="1080"/>
        <w:rPr>
          <w:lang w:val="sr-Latn-BA"/>
        </w:rPr>
      </w:pPr>
      <w:r>
        <w:rPr>
          <w:lang w:val="sr-Latn-BA"/>
        </w:rPr>
        <w:t>U ovom odeljku definisani su prioriteti za funkcionalnosti BookStoreApp aplikacije. Funkcionalnosti su rangirane prema relativnom značaju i važnosti za korisničko iskustvo i poslovne potrebe.</w:t>
      </w:r>
    </w:p>
    <w:p w14:paraId="47FEB6ED" w14:textId="77777777" w:rsidR="004C21AB" w:rsidRPr="004C21AB" w:rsidRDefault="004C21AB" w:rsidP="004C21AB">
      <w:pPr>
        <w:pStyle w:val="Teloteksta"/>
        <w:ind w:left="1080"/>
        <w:rPr>
          <w:lang w:val="sr-Latn-BA"/>
        </w:rPr>
      </w:pPr>
    </w:p>
    <w:p w14:paraId="532F07AD" w14:textId="2C2A4DA9" w:rsidR="006029F6" w:rsidRDefault="004C21AB" w:rsidP="004C21AB">
      <w:pPr>
        <w:pStyle w:val="Teloteksta"/>
        <w:ind w:left="0"/>
        <w:rPr>
          <w:lang w:val="sr-Latn-BA"/>
        </w:rPr>
      </w:pPr>
      <w:r>
        <w:rPr>
          <w:lang w:val="sr-Latn-BA"/>
        </w:rPr>
        <w:t xml:space="preserve">      </w:t>
      </w:r>
      <w:r w:rsidR="006029F6">
        <w:rPr>
          <w:lang w:val="sr-Latn-BA"/>
        </w:rPr>
        <w:t>1. Prijavljivanje na sistem</w:t>
      </w:r>
    </w:p>
    <w:p w14:paraId="4E4666D1" w14:textId="77777777" w:rsidR="006029F6" w:rsidRDefault="006029F6" w:rsidP="002C662F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Omogućava korisnicima i administratorima siguran pristup sistemu. Ovo uključuje registraciju novih korisnika, prijavu, opciju za zaboravljenu lozinku i dodatne sigurnosne opcije kao što je dvofaktorska autentifikacija (2FA).</w:t>
      </w:r>
    </w:p>
    <w:p w14:paraId="113A453B" w14:textId="77777777" w:rsidR="006029F6" w:rsidRPr="004C21AB" w:rsidRDefault="006029F6" w:rsidP="004C21AB">
      <w:pPr>
        <w:pStyle w:val="Teloteksta"/>
        <w:ind w:left="1080"/>
        <w:rPr>
          <w:lang w:val="sr-Latn-BA"/>
        </w:rPr>
      </w:pPr>
    </w:p>
    <w:p w14:paraId="037EAD4C" w14:textId="77777777" w:rsidR="006029F6" w:rsidRDefault="006029F6" w:rsidP="004C21AB">
      <w:pPr>
        <w:pStyle w:val="Teloteksta"/>
        <w:rPr>
          <w:lang w:val="sr-Latn-BA"/>
        </w:rPr>
      </w:pPr>
      <w:r>
        <w:rPr>
          <w:lang w:val="sr-Latn-BA"/>
        </w:rPr>
        <w:t>2. Pretraga knjiga po različitim kriterijumima</w:t>
      </w:r>
    </w:p>
    <w:p w14:paraId="2DCAED50" w14:textId="77777777" w:rsidR="006029F6" w:rsidRDefault="006029F6" w:rsidP="002C662F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Ključna funkcionalnost koja omogućava korisnicima da lako pronađu knjige koje ih zanimaju. Kriterijumi pretrage uključuju naziv knjige, autora, žanr i najprodavanije naslove.</w:t>
      </w:r>
    </w:p>
    <w:p w14:paraId="3BA7FE31" w14:textId="77777777" w:rsidR="006029F6" w:rsidRPr="004C21AB" w:rsidRDefault="006029F6" w:rsidP="004C21AB">
      <w:pPr>
        <w:pStyle w:val="Teloteksta"/>
        <w:ind w:left="1080"/>
        <w:rPr>
          <w:lang w:val="sr-Latn-BA"/>
        </w:rPr>
      </w:pPr>
    </w:p>
    <w:p w14:paraId="36CF8487" w14:textId="77777777" w:rsidR="006029F6" w:rsidRDefault="006029F6" w:rsidP="004C21AB">
      <w:pPr>
        <w:pStyle w:val="Teloteksta"/>
        <w:ind w:left="1080"/>
        <w:rPr>
          <w:lang w:val="sr-Latn-BA"/>
        </w:rPr>
      </w:pPr>
      <w:r>
        <w:rPr>
          <w:lang w:val="sr-Latn-BA"/>
        </w:rPr>
        <w:t>3. Dodavanje knjiga u korpu i proces kupovine</w:t>
      </w:r>
    </w:p>
    <w:p w14:paraId="521C0A01" w14:textId="77777777" w:rsidR="006029F6" w:rsidRDefault="006029F6" w:rsidP="002C662F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Neophodna funkcionalnost koja korisnicima omogućava dodavanje željenih knjiga u korpu, pregled sadržaja korpe i jednostavan checkout proces za završetak kupovine.</w:t>
      </w:r>
    </w:p>
    <w:p w14:paraId="012494AF" w14:textId="77777777" w:rsidR="006029F6" w:rsidRPr="004C21AB" w:rsidRDefault="006029F6" w:rsidP="004C21AB">
      <w:pPr>
        <w:pStyle w:val="Teloteksta"/>
        <w:rPr>
          <w:lang w:val="sr-Latn-BA"/>
        </w:rPr>
      </w:pPr>
    </w:p>
    <w:p w14:paraId="7368AB0E" w14:textId="77777777" w:rsidR="006029F6" w:rsidRDefault="006029F6" w:rsidP="004C21AB">
      <w:pPr>
        <w:pStyle w:val="Teloteksta"/>
        <w:rPr>
          <w:lang w:val="sr-Latn-BA"/>
        </w:rPr>
      </w:pPr>
      <w:r>
        <w:rPr>
          <w:lang w:val="sr-Latn-BA"/>
        </w:rPr>
        <w:t>4. Upravljanje zalihama i cenama (administrator)</w:t>
      </w:r>
    </w:p>
    <w:p w14:paraId="652374B7" w14:textId="31CDB1CC" w:rsidR="006029F6" w:rsidRDefault="006029F6" w:rsidP="00E60EFB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Administratoru je omogućeno upravljanje zalihama i cenama knjiga. Ovo uključuje dodavanje novih naslova, ažuriranje informacija o knjigama i brisanje knjiga koje nisu više dostupne.</w:t>
      </w:r>
    </w:p>
    <w:p w14:paraId="70903940" w14:textId="77777777" w:rsidR="00E60EFB" w:rsidRPr="00E60EFB" w:rsidRDefault="00E60EFB" w:rsidP="00E60EFB">
      <w:pPr>
        <w:pStyle w:val="Teloteksta"/>
        <w:ind w:left="1080"/>
        <w:rPr>
          <w:lang w:val="sr-Latn-BA"/>
        </w:rPr>
      </w:pPr>
    </w:p>
    <w:p w14:paraId="1C417AF5" w14:textId="77777777" w:rsidR="006029F6" w:rsidRDefault="006029F6" w:rsidP="00E60EFB">
      <w:pPr>
        <w:pStyle w:val="Teloteksta"/>
        <w:ind w:left="1080"/>
        <w:rPr>
          <w:lang w:val="sr-Latn-BA"/>
        </w:rPr>
      </w:pPr>
      <w:r>
        <w:rPr>
          <w:lang w:val="sr-Latn-BA"/>
        </w:rPr>
        <w:t>5. Recenzije i ocene knjiga</w:t>
      </w:r>
    </w:p>
    <w:p w14:paraId="5447EC37" w14:textId="683F27CD" w:rsidR="006029F6" w:rsidRDefault="006029F6" w:rsidP="00E60EFB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Registrovani korisnici mogu da ostavljaju recenzije i ocene za knjige koje su kupili, što pomaže drugim korisnicima u donošenju odluka o kupovini i doprinosi zajednici korisnika.</w:t>
      </w:r>
    </w:p>
    <w:p w14:paraId="05BFA34E" w14:textId="77777777" w:rsidR="00E60EFB" w:rsidRPr="00E60EFB" w:rsidRDefault="00E60EFB" w:rsidP="00E60EFB">
      <w:pPr>
        <w:pStyle w:val="Teloteksta"/>
        <w:ind w:left="1080"/>
        <w:rPr>
          <w:lang w:val="sr-Latn-BA"/>
        </w:rPr>
      </w:pPr>
    </w:p>
    <w:p w14:paraId="663DDD8F" w14:textId="77777777" w:rsidR="006029F6" w:rsidRDefault="006029F6" w:rsidP="00E60EFB">
      <w:pPr>
        <w:pStyle w:val="Teloteksta"/>
        <w:ind w:left="1080"/>
        <w:rPr>
          <w:lang w:val="sr-Latn-BA"/>
        </w:rPr>
      </w:pPr>
      <w:r>
        <w:rPr>
          <w:lang w:val="sr-Latn-BA"/>
        </w:rPr>
        <w:t>6. Formiranje i štampanje narudžbina</w:t>
      </w:r>
    </w:p>
    <w:p w14:paraId="3DB52923" w14:textId="5C83FA8E" w:rsidR="006029F6" w:rsidRDefault="006029F6" w:rsidP="00E60EFB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Administrator može da formira i štampa narudžbine koje sadrže sve potrebne informacije o knjigama, kupcima i isporuci. Ova funkcionalnost je važna za efikasno upravljanje logistikom i podršku prodajnom procesu.</w:t>
      </w:r>
    </w:p>
    <w:p w14:paraId="215DE57A" w14:textId="77777777" w:rsidR="00E60EFB" w:rsidRPr="00E60EFB" w:rsidRDefault="00E60EFB" w:rsidP="00E60EFB">
      <w:pPr>
        <w:pStyle w:val="Teloteksta"/>
        <w:ind w:left="1080"/>
        <w:rPr>
          <w:lang w:val="sr-Latn-BA"/>
        </w:rPr>
      </w:pPr>
    </w:p>
    <w:p w14:paraId="69F7F8FB" w14:textId="77777777" w:rsidR="006029F6" w:rsidRDefault="006029F6" w:rsidP="00E60EFB">
      <w:pPr>
        <w:pStyle w:val="Teloteksta"/>
        <w:ind w:left="1080"/>
        <w:rPr>
          <w:lang w:val="sr-Latn-BA"/>
        </w:rPr>
      </w:pPr>
      <w:r>
        <w:rPr>
          <w:lang w:val="sr-Latn-BA"/>
        </w:rPr>
        <w:t>7. Kreiranje izveštaja o prodaji</w:t>
      </w:r>
    </w:p>
    <w:p w14:paraId="6917AA25" w14:textId="77777777" w:rsidR="006029F6" w:rsidRDefault="006029F6" w:rsidP="002C662F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Administrator može da generiše izveštaje o prodaji, koji uključuju podatke o najprodavanijim knjigama, prihodima po periodima i popularnosti po žanrovima. Ovi izveštaji su ključni za donošenje poslovnih odluka i optimizaciju zaliha.</w:t>
      </w:r>
    </w:p>
    <w:p w14:paraId="00F70302" w14:textId="77777777" w:rsidR="006029F6" w:rsidRDefault="006029F6" w:rsidP="00AB6D2F">
      <w:pPr>
        <w:pStyle w:val="Teloteksta"/>
        <w:ind w:left="0"/>
        <w:rPr>
          <w:lang w:val="sr-Latn-BA"/>
        </w:rPr>
      </w:pPr>
    </w:p>
    <w:p w14:paraId="1F3B201F" w14:textId="77777777" w:rsidR="006029F6" w:rsidRDefault="006029F6" w:rsidP="00AB6D2F">
      <w:pPr>
        <w:pStyle w:val="Teloteksta"/>
        <w:rPr>
          <w:lang w:val="sr-Latn-BA"/>
        </w:rPr>
      </w:pPr>
      <w:r>
        <w:rPr>
          <w:lang w:val="sr-Latn-BA"/>
        </w:rPr>
        <w:t>8. Dvojezična podrška</w:t>
      </w:r>
    </w:p>
    <w:p w14:paraId="3A4C082D" w14:textId="77777777" w:rsidR="006029F6" w:rsidRDefault="006029F6" w:rsidP="002C662F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Aplikacija podržava srpski i engleski jezik, što omogućava dostupnost BookStoreApp-a širem krugu korisnika.</w:t>
      </w:r>
    </w:p>
    <w:p w14:paraId="3683D3EF" w14:textId="77777777" w:rsidR="006029F6" w:rsidRPr="00AB6D2F" w:rsidRDefault="006029F6" w:rsidP="00AB6D2F">
      <w:pPr>
        <w:pStyle w:val="Teloteksta"/>
        <w:ind w:left="1080"/>
        <w:rPr>
          <w:lang w:val="sr-Latn-BA"/>
        </w:rPr>
      </w:pPr>
    </w:p>
    <w:p w14:paraId="7A663736" w14:textId="77777777" w:rsidR="006029F6" w:rsidRDefault="006029F6" w:rsidP="00AB6D2F">
      <w:pPr>
        <w:pStyle w:val="Teloteksta"/>
        <w:ind w:left="1080"/>
        <w:rPr>
          <w:lang w:val="sr-Latn-BA"/>
        </w:rPr>
      </w:pPr>
      <w:r>
        <w:rPr>
          <w:lang w:val="sr-Latn-BA"/>
        </w:rPr>
        <w:t>9. Prikaz informacija o knjigama</w:t>
      </w:r>
    </w:p>
    <w:p w14:paraId="64DFEC36" w14:textId="6481AEA8" w:rsidR="006029F6" w:rsidRDefault="006029F6" w:rsidP="00AB6D2F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Korisnici mogu da pregledaju osnovne i detaljne informacije o knjigama, kao što su opis, autor, izdavač, dostupnost i cena. Ova funkcionalnost je važna za informisanje korisnika pre kupovine.</w:t>
      </w:r>
    </w:p>
    <w:p w14:paraId="09F206A0" w14:textId="77777777" w:rsidR="00AB6D2F" w:rsidRPr="00AB6D2F" w:rsidRDefault="00AB6D2F" w:rsidP="00AB6D2F">
      <w:pPr>
        <w:pStyle w:val="Teloteksta"/>
        <w:ind w:left="1080"/>
        <w:rPr>
          <w:lang w:val="sr-Latn-BA"/>
        </w:rPr>
      </w:pPr>
    </w:p>
    <w:p w14:paraId="7D75D11E" w14:textId="77777777" w:rsidR="006029F6" w:rsidRDefault="006029F6" w:rsidP="00AB6D2F">
      <w:pPr>
        <w:pStyle w:val="Teloteksta"/>
        <w:ind w:left="1080"/>
        <w:rPr>
          <w:lang w:val="sr-Latn-BA"/>
        </w:rPr>
      </w:pPr>
      <w:r>
        <w:rPr>
          <w:lang w:val="sr-Latn-BA"/>
        </w:rPr>
        <w:t>10. Opcija „Zapamti me” za prijavu</w:t>
      </w:r>
    </w:p>
    <w:p w14:paraId="2BE4759E" w14:textId="77777777" w:rsidR="006029F6" w:rsidRPr="00F04B8D" w:rsidRDefault="006029F6" w:rsidP="002C662F">
      <w:pPr>
        <w:pStyle w:val="Teloteksta"/>
        <w:numPr>
          <w:ilvl w:val="0"/>
          <w:numId w:val="15"/>
        </w:numPr>
        <w:tabs>
          <w:tab w:val="num" w:pos="1080"/>
        </w:tabs>
        <w:ind w:left="1080"/>
        <w:rPr>
          <w:lang w:val="sr-Latn-BA"/>
        </w:rPr>
      </w:pPr>
      <w:r>
        <w:rPr>
          <w:lang w:val="sr-Latn-BA"/>
        </w:rPr>
        <w:t>Ova funkcionalnost korisnicima omogućava da ostanu prijavljeni na određenom uređaju, što olakšava ponovni pristup aplikaciji bez potrebe za unosom lozinke pri svakom pristupu.</w:t>
      </w:r>
    </w:p>
    <w:p w14:paraId="38C3BFC7" w14:textId="77777777" w:rsidR="00AA3A12" w:rsidRPr="00F04B8D" w:rsidRDefault="00AA3A12" w:rsidP="002C662F">
      <w:pPr>
        <w:pStyle w:val="Teloteksta"/>
        <w:rPr>
          <w:lang w:val="sr-Latn-BA"/>
        </w:rPr>
      </w:pPr>
    </w:p>
    <w:p w14:paraId="48A1004C" w14:textId="77777777" w:rsidR="00331DCC" w:rsidRPr="00F04B8D" w:rsidRDefault="00331DCC" w:rsidP="00331DCC">
      <w:pPr>
        <w:pStyle w:val="Teloteksta"/>
        <w:ind w:left="1080"/>
        <w:rPr>
          <w:lang w:val="sr-Latn-BA"/>
        </w:rPr>
      </w:pPr>
    </w:p>
    <w:p w14:paraId="63954DA2" w14:textId="77777777" w:rsidR="00206E1F" w:rsidRPr="00F04B8D" w:rsidRDefault="00B849B5">
      <w:pPr>
        <w:pStyle w:val="Naslov1"/>
        <w:rPr>
          <w:lang w:val="sr-Latn-BA"/>
        </w:rPr>
      </w:pPr>
      <w:bookmarkStart w:id="28" w:name="_Toc515386567"/>
      <w:r w:rsidRPr="00F04B8D">
        <w:rPr>
          <w:lang w:val="sr-Latn-BA"/>
        </w:rPr>
        <w:t>Nefunkcionalni zahtevi</w:t>
      </w:r>
      <w:bookmarkEnd w:id="28"/>
    </w:p>
    <w:p w14:paraId="71D01A83" w14:textId="77777777" w:rsidR="003E6219" w:rsidRPr="00F04B8D" w:rsidRDefault="003E6219" w:rsidP="003E6219">
      <w:pPr>
        <w:rPr>
          <w:lang w:val="sr-Latn-BA"/>
        </w:rPr>
      </w:pPr>
    </w:p>
    <w:p w14:paraId="57960B8D" w14:textId="77777777" w:rsidR="00206E1F" w:rsidRPr="00F04B8D" w:rsidRDefault="00B849B5" w:rsidP="00B849B5">
      <w:pPr>
        <w:pStyle w:val="Naslov2"/>
        <w:rPr>
          <w:lang w:val="sr-Latn-BA"/>
        </w:rPr>
      </w:pPr>
      <w:bookmarkStart w:id="29" w:name="_Toc515386568"/>
      <w:r w:rsidRPr="00F04B8D">
        <w:rPr>
          <w:lang w:val="sr-Latn-BA"/>
        </w:rPr>
        <w:t>Zahtevi u pogledu standardizacije</w:t>
      </w:r>
      <w:bookmarkEnd w:id="29"/>
    </w:p>
    <w:p w14:paraId="3245F2B8" w14:textId="0CD8BB40" w:rsidR="00783B65" w:rsidRPr="00F04B8D" w:rsidRDefault="005C3525" w:rsidP="00F47FA7">
      <w:pPr>
        <w:pStyle w:val="Teloteksta"/>
        <w:rPr>
          <w:lang w:val="sr-Latn-BA"/>
        </w:rPr>
      </w:pPr>
      <w:r>
        <w:rPr>
          <w:lang w:val="sr-Latn-BA"/>
        </w:rPr>
        <w:t xml:space="preserve">BookStoreApp </w:t>
      </w:r>
      <w:r w:rsidR="00896B5E" w:rsidRPr="00F04B8D">
        <w:rPr>
          <w:lang w:val="sr-Latn-BA"/>
        </w:rPr>
        <w:t xml:space="preserve">sistem će biti realizovan korišćenjem </w:t>
      </w:r>
      <w:r w:rsidR="00F47FA7">
        <w:rPr>
          <w:lang w:val="sr-Latn-BA"/>
        </w:rPr>
        <w:t>node.js-a</w:t>
      </w:r>
      <w:r w:rsidR="00783B65" w:rsidRPr="00F04B8D">
        <w:rPr>
          <w:lang w:val="sr-Latn-BA"/>
        </w:rPr>
        <w:t xml:space="preserve">, </w:t>
      </w:r>
      <w:r w:rsidR="00896B5E" w:rsidRPr="00F04B8D">
        <w:rPr>
          <w:lang w:val="sr-Latn-BA"/>
        </w:rPr>
        <w:t>dok će</w:t>
      </w:r>
      <w:r w:rsidR="00F47FA7">
        <w:rPr>
          <w:lang w:val="sr-Latn-BA"/>
        </w:rPr>
        <w:t xml:space="preserve"> se</w:t>
      </w:r>
      <w:r w:rsidR="00896B5E" w:rsidRPr="00F04B8D">
        <w:rPr>
          <w:lang w:val="sr-Latn-BA"/>
        </w:rPr>
        <w:t xml:space="preserve"> kao</w:t>
      </w:r>
      <w:r w:rsidR="00942407" w:rsidRPr="00F04B8D">
        <w:rPr>
          <w:lang w:val="sr-Latn-BA"/>
        </w:rPr>
        <w:t xml:space="preserve"> DBMS koristiti </w:t>
      </w:r>
      <w:r w:rsidR="00034C44">
        <w:rPr>
          <w:lang w:val="sr-Latn-BA"/>
        </w:rPr>
        <w:t>MongoDB</w:t>
      </w:r>
      <w:r w:rsidR="00896B5E" w:rsidRPr="00F04B8D">
        <w:rPr>
          <w:lang w:val="sr-Latn-BA"/>
        </w:rPr>
        <w:t>.</w:t>
      </w:r>
    </w:p>
    <w:p w14:paraId="407D5629" w14:textId="77777777" w:rsidR="00206E1F" w:rsidRPr="00F04B8D" w:rsidRDefault="00B849B5" w:rsidP="00B849B5">
      <w:pPr>
        <w:pStyle w:val="Naslov2"/>
        <w:rPr>
          <w:lang w:val="sr-Latn-BA"/>
        </w:rPr>
      </w:pPr>
      <w:bookmarkStart w:id="30" w:name="_Toc515386569"/>
      <w:r w:rsidRPr="00F04B8D">
        <w:rPr>
          <w:lang w:val="sr-Latn-BA"/>
        </w:rPr>
        <w:t>Sistemski zahtevi</w:t>
      </w:r>
      <w:bookmarkEnd w:id="30"/>
    </w:p>
    <w:p w14:paraId="235F2A27" w14:textId="77777777" w:rsidR="00896B5E" w:rsidRPr="00F04B8D" w:rsidRDefault="00896B5E" w:rsidP="00896B5E">
      <w:pPr>
        <w:ind w:left="720"/>
        <w:rPr>
          <w:lang w:val="sr-Latn-BA"/>
        </w:rPr>
      </w:pPr>
      <w:r w:rsidRPr="00F04B8D">
        <w:rPr>
          <w:lang w:val="sr-Latn-BA"/>
        </w:rPr>
        <w:t>Nema posebnih sistemskih zahteva.</w:t>
      </w:r>
    </w:p>
    <w:p w14:paraId="14E0EA0B" w14:textId="77777777" w:rsidR="003E6219" w:rsidRPr="00F04B8D" w:rsidRDefault="003E6219" w:rsidP="00896B5E">
      <w:pPr>
        <w:ind w:left="720"/>
        <w:rPr>
          <w:lang w:val="sr-Latn-BA"/>
        </w:rPr>
      </w:pPr>
    </w:p>
    <w:p w14:paraId="137F739A" w14:textId="77777777" w:rsidR="00206E1F" w:rsidRPr="00F04B8D" w:rsidRDefault="00B849B5">
      <w:pPr>
        <w:pStyle w:val="Naslov2"/>
        <w:rPr>
          <w:lang w:val="sr-Latn-BA"/>
        </w:rPr>
      </w:pPr>
      <w:bookmarkStart w:id="31" w:name="_Toc515386570"/>
      <w:r w:rsidRPr="00F04B8D">
        <w:rPr>
          <w:lang w:val="sr-Latn-BA"/>
        </w:rPr>
        <w:t>Zahtevi u pogledu performansi</w:t>
      </w:r>
      <w:bookmarkEnd w:id="31"/>
    </w:p>
    <w:p w14:paraId="1B8298FD" w14:textId="77777777" w:rsidR="00206E1F" w:rsidRPr="00F04B8D" w:rsidRDefault="001D0890">
      <w:pPr>
        <w:pStyle w:val="Teloteksta"/>
        <w:rPr>
          <w:lang w:val="sr-Latn-BA"/>
        </w:rPr>
      </w:pPr>
      <w:r w:rsidRPr="00F04B8D">
        <w:rPr>
          <w:lang w:val="sr-Latn-BA"/>
        </w:rPr>
        <w:t>Nema posebnih zahteva u pogledu performansi sistema.</w:t>
      </w:r>
    </w:p>
    <w:p w14:paraId="7C33E4AB" w14:textId="77777777" w:rsidR="00206E1F" w:rsidRPr="00F04B8D" w:rsidRDefault="00B849B5" w:rsidP="00B849B5">
      <w:pPr>
        <w:pStyle w:val="Naslov2"/>
        <w:rPr>
          <w:lang w:val="sr-Latn-BA"/>
        </w:rPr>
      </w:pPr>
      <w:bookmarkStart w:id="32" w:name="_Toc515386571"/>
      <w:r w:rsidRPr="00F04B8D">
        <w:rPr>
          <w:lang w:val="sr-Latn-BA"/>
        </w:rPr>
        <w:t>Zahtevi u pogledu okruženja</w:t>
      </w:r>
      <w:bookmarkEnd w:id="32"/>
    </w:p>
    <w:p w14:paraId="6DD86E40" w14:textId="0AF7070C" w:rsidR="00206E1F" w:rsidRPr="00F04B8D" w:rsidRDefault="00896B5E">
      <w:pPr>
        <w:pStyle w:val="Teloteksta"/>
        <w:rPr>
          <w:lang w:val="sr-Latn-BA"/>
        </w:rPr>
      </w:pPr>
      <w:r w:rsidRPr="00F04B8D">
        <w:rPr>
          <w:lang w:val="sr-Latn-BA"/>
        </w:rPr>
        <w:t xml:space="preserve">Aplikacija je strogo namenjena </w:t>
      </w:r>
      <w:r w:rsidR="005C3525">
        <w:rPr>
          <w:lang w:val="sr-Latn-BA"/>
        </w:rPr>
        <w:t xml:space="preserve">online knjižaru. </w:t>
      </w:r>
    </w:p>
    <w:p w14:paraId="230A9074" w14:textId="77777777" w:rsidR="0055790D" w:rsidRPr="00F04B8D" w:rsidRDefault="0055790D">
      <w:pPr>
        <w:pStyle w:val="Teloteksta"/>
        <w:rPr>
          <w:lang w:val="sr-Latn-BA"/>
        </w:rPr>
      </w:pPr>
    </w:p>
    <w:p w14:paraId="675467B6" w14:textId="77777777" w:rsidR="00206E1F" w:rsidRPr="00F04B8D" w:rsidRDefault="00B849B5">
      <w:pPr>
        <w:pStyle w:val="Naslov1"/>
        <w:rPr>
          <w:lang w:val="sr-Latn-BA"/>
        </w:rPr>
      </w:pPr>
      <w:bookmarkStart w:id="33" w:name="_Toc515386572"/>
      <w:r w:rsidRPr="00F04B8D">
        <w:rPr>
          <w:lang w:val="sr-Latn-BA"/>
        </w:rPr>
        <w:t>Dokumentacija</w:t>
      </w:r>
      <w:bookmarkEnd w:id="33"/>
    </w:p>
    <w:p w14:paraId="2C1BAC73" w14:textId="6CE7A852" w:rsidR="003E6219" w:rsidRPr="00F04B8D" w:rsidRDefault="00967902" w:rsidP="003E6219">
      <w:pPr>
        <w:pStyle w:val="Teloteksta"/>
        <w:rPr>
          <w:lang w:val="sr-Latn-BA"/>
        </w:rPr>
      </w:pPr>
      <w:r w:rsidRPr="00F04B8D">
        <w:rPr>
          <w:lang w:val="sr-Latn-BA"/>
        </w:rPr>
        <w:t>U ovom odeljku su opisani zahtevi u pogledu dokumentacije koju treba pripr</w:t>
      </w:r>
      <w:r w:rsidR="00C1618C" w:rsidRPr="00F04B8D">
        <w:rPr>
          <w:lang w:val="sr-Latn-BA"/>
        </w:rPr>
        <w:t>emiti za</w:t>
      </w:r>
      <w:r w:rsidR="00A22BD2">
        <w:rPr>
          <w:lang w:val="sr-Latn-BA"/>
        </w:rPr>
        <w:t xml:space="preserve"> </w:t>
      </w:r>
      <w:r w:rsidR="006C11B9">
        <w:rPr>
          <w:lang w:val="sr-Latn-BA"/>
        </w:rPr>
        <w:t xml:space="preserve">BookStoreApp </w:t>
      </w:r>
      <w:r w:rsidRPr="00F04B8D">
        <w:rPr>
          <w:lang w:val="sr-Latn-BA"/>
        </w:rPr>
        <w:t>projekat.</w:t>
      </w:r>
    </w:p>
    <w:p w14:paraId="3CB390DE" w14:textId="77777777" w:rsidR="00206E1F" w:rsidRPr="00F04B8D" w:rsidRDefault="00B849B5" w:rsidP="00B849B5">
      <w:pPr>
        <w:pStyle w:val="Naslov2"/>
        <w:rPr>
          <w:lang w:val="sr-Latn-BA"/>
        </w:rPr>
      </w:pPr>
      <w:bookmarkStart w:id="34" w:name="_Toc515386573"/>
      <w:r w:rsidRPr="00F04B8D">
        <w:rPr>
          <w:lang w:val="sr-Latn-BA"/>
        </w:rPr>
        <w:t>Korisničko uputstvo</w:t>
      </w:r>
      <w:bookmarkEnd w:id="34"/>
    </w:p>
    <w:p w14:paraId="4FC96D5D" w14:textId="77777777" w:rsidR="00896B5E" w:rsidRPr="00F04B8D" w:rsidRDefault="0063574A" w:rsidP="0063574A">
      <w:pPr>
        <w:pStyle w:val="Teloteksta"/>
        <w:rPr>
          <w:lang w:val="sr-Latn-BA"/>
        </w:rPr>
      </w:pPr>
      <w:r w:rsidRPr="00F04B8D">
        <w:rPr>
          <w:lang w:val="sr-Latn-BA"/>
        </w:rPr>
        <w:t xml:space="preserve">Sistem će biti intuitivan za korišćenje i neće posedovati </w:t>
      </w:r>
      <w:r w:rsidR="00097F43" w:rsidRPr="00F04B8D">
        <w:rPr>
          <w:lang w:val="sr-Latn-BA"/>
        </w:rPr>
        <w:t xml:space="preserve">štampano </w:t>
      </w:r>
      <w:r w:rsidRPr="00F04B8D">
        <w:rPr>
          <w:lang w:val="sr-Latn-BA"/>
        </w:rPr>
        <w:t>korisničko uputstvo</w:t>
      </w:r>
      <w:r w:rsidR="00206E1F" w:rsidRPr="00F04B8D">
        <w:rPr>
          <w:lang w:val="sr-Latn-BA"/>
        </w:rPr>
        <w:t>.</w:t>
      </w:r>
    </w:p>
    <w:p w14:paraId="7D756505" w14:textId="77777777" w:rsidR="003E6219" w:rsidRPr="00F04B8D" w:rsidRDefault="003E6219" w:rsidP="003E6219">
      <w:pPr>
        <w:rPr>
          <w:lang w:val="sr-Latn-BA"/>
        </w:rPr>
      </w:pPr>
    </w:p>
    <w:p w14:paraId="1BB161A9" w14:textId="77777777" w:rsidR="00206E1F" w:rsidRPr="00F04B8D" w:rsidRDefault="00D20F4E" w:rsidP="003E6219">
      <w:pPr>
        <w:pStyle w:val="Naslov2"/>
        <w:rPr>
          <w:lang w:val="sr-Latn-BA"/>
        </w:rPr>
      </w:pPr>
      <w:bookmarkStart w:id="35" w:name="_Toc515386574"/>
      <w:r w:rsidRPr="00F04B8D">
        <w:rPr>
          <w:lang w:val="sr-Latn-BA"/>
        </w:rPr>
        <w:t>Uputstvo za instalaciju i konfigurisanje</w:t>
      </w:r>
      <w:bookmarkEnd w:id="35"/>
    </w:p>
    <w:p w14:paraId="7EFC5925" w14:textId="77777777" w:rsidR="00206E1F" w:rsidRPr="00F04B8D" w:rsidRDefault="00C1618C" w:rsidP="001D0890">
      <w:pPr>
        <w:pStyle w:val="Teloteksta"/>
        <w:rPr>
          <w:lang w:val="sr-Latn-BA"/>
        </w:rPr>
      </w:pPr>
      <w:r w:rsidRPr="00F04B8D">
        <w:rPr>
          <w:lang w:val="sr-Latn-BA"/>
        </w:rPr>
        <w:t xml:space="preserve">Uputstvo za instalaciju </w:t>
      </w:r>
      <w:r w:rsidR="001D0890" w:rsidRPr="00F04B8D">
        <w:rPr>
          <w:lang w:val="sr-Latn-BA"/>
        </w:rPr>
        <w:t>sistema će sadržati:</w:t>
      </w:r>
    </w:p>
    <w:p w14:paraId="31F4EEF5" w14:textId="77777777" w:rsidR="00896B5E" w:rsidRPr="00F04B8D" w:rsidRDefault="001D0890" w:rsidP="00896B5E">
      <w:pPr>
        <w:pStyle w:val="Teloteksta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Zahteve u pogledu instaliranog softvera</w:t>
      </w:r>
    </w:p>
    <w:p w14:paraId="1C7FF310" w14:textId="77777777" w:rsidR="00206E1F" w:rsidRPr="00F04B8D" w:rsidRDefault="001D0890" w:rsidP="00896B5E">
      <w:pPr>
        <w:pStyle w:val="Teloteksta"/>
        <w:numPr>
          <w:ilvl w:val="0"/>
          <w:numId w:val="18"/>
        </w:numPr>
        <w:tabs>
          <w:tab w:val="clear" w:pos="360"/>
          <w:tab w:val="num" w:pos="1080"/>
        </w:tabs>
        <w:ind w:left="1080"/>
        <w:rPr>
          <w:lang w:val="sr-Latn-BA"/>
        </w:rPr>
      </w:pPr>
      <w:r w:rsidRPr="00F04B8D">
        <w:rPr>
          <w:lang w:val="sr-Latn-BA"/>
        </w:rPr>
        <w:t>Instrukcije za instaliranje sistema i kreiranje baze podataka</w:t>
      </w:r>
    </w:p>
    <w:p w14:paraId="739C8048" w14:textId="77777777" w:rsidR="00206E1F" w:rsidRPr="00F04B8D" w:rsidRDefault="00206E1F" w:rsidP="00C1618C">
      <w:pPr>
        <w:pStyle w:val="Teloteksta"/>
        <w:rPr>
          <w:lang w:val="sr-Latn-BA"/>
        </w:rPr>
      </w:pPr>
    </w:p>
    <w:p w14:paraId="55F23155" w14:textId="77777777" w:rsidR="00206E1F" w:rsidRPr="00F04B8D" w:rsidRDefault="00D20F4E">
      <w:pPr>
        <w:pStyle w:val="Naslov2"/>
        <w:numPr>
          <w:ilvl w:val="1"/>
          <w:numId w:val="13"/>
        </w:numPr>
        <w:rPr>
          <w:lang w:val="sr-Latn-BA"/>
        </w:rPr>
      </w:pPr>
      <w:bookmarkStart w:id="36" w:name="_Toc515386575"/>
      <w:r w:rsidRPr="00F04B8D">
        <w:rPr>
          <w:lang w:val="sr-Latn-BA"/>
        </w:rPr>
        <w:t>Pakovanje proizvoda</w:t>
      </w:r>
      <w:bookmarkEnd w:id="36"/>
    </w:p>
    <w:p w14:paraId="475B685D" w14:textId="77777777" w:rsidR="00206E1F" w:rsidRPr="00F04B8D" w:rsidRDefault="00967902" w:rsidP="001D0890">
      <w:pPr>
        <w:pStyle w:val="Teloteksta"/>
        <w:rPr>
          <w:lang w:val="sr-Latn-BA"/>
        </w:rPr>
      </w:pPr>
      <w:r w:rsidRPr="00F04B8D">
        <w:rPr>
          <w:lang w:val="sr-Latn-BA"/>
        </w:rPr>
        <w:t>Proizvod ne zahteva posebno pakovanje jer nije namenjen širokom tržištu</w:t>
      </w:r>
      <w:r w:rsidR="00206E1F" w:rsidRPr="00F04B8D">
        <w:rPr>
          <w:lang w:val="sr-Latn-BA"/>
        </w:rPr>
        <w:t>.</w:t>
      </w:r>
    </w:p>
    <w:sectPr w:rsidR="00206E1F" w:rsidRPr="00F04B8D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06CE70" w14:textId="77777777" w:rsidR="004D54BE" w:rsidRDefault="004D54BE">
      <w:r>
        <w:separator/>
      </w:r>
    </w:p>
  </w:endnote>
  <w:endnote w:type="continuationSeparator" w:id="0">
    <w:p w14:paraId="455FA9C6" w14:textId="77777777" w:rsidR="004D54BE" w:rsidRDefault="004D5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4D9645" w14:textId="77777777" w:rsidR="00DF3152" w:rsidRDefault="00DF3152">
    <w:pPr>
      <w:pStyle w:val="Podnojestranice"/>
      <w:framePr w:wrap="around" w:vAnchor="text" w:hAnchor="margin" w:xAlign="right" w:y="1"/>
      <w:rPr>
        <w:rStyle w:val="Brojstranice"/>
      </w:rPr>
    </w:pPr>
    <w:r>
      <w:rPr>
        <w:rStyle w:val="Brojstranice"/>
      </w:rPr>
      <w:fldChar w:fldCharType="begin"/>
    </w:r>
    <w:r>
      <w:rPr>
        <w:rStyle w:val="Brojstranice"/>
      </w:rPr>
      <w:instrText xml:space="preserve">PAGE  </w:instrText>
    </w:r>
    <w:r>
      <w:rPr>
        <w:rStyle w:val="Brojstranice"/>
      </w:rPr>
      <w:fldChar w:fldCharType="end"/>
    </w:r>
  </w:p>
  <w:p w14:paraId="0F8AB20F" w14:textId="77777777" w:rsidR="00DF3152" w:rsidRDefault="00DF3152">
    <w:pPr>
      <w:pStyle w:val="Podnojestranic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E1C78" w14:textId="77777777" w:rsidR="00CE21AC" w:rsidRDefault="00CE21AC">
    <w:pPr>
      <w:pStyle w:val="Podnojestranic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3D14C" w14:textId="77777777" w:rsidR="00CE21AC" w:rsidRDefault="00CE21AC">
    <w:pPr>
      <w:pStyle w:val="Podnojestranic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80FD326" w14:textId="77777777" w:rsidR="00DF3152" w:rsidRDefault="00DF3152" w:rsidP="00A1651D">
    <w:pPr>
      <w:pStyle w:val="Podnojestranice"/>
      <w:tabs>
        <w:tab w:val="left" w:pos="142"/>
      </w:tabs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7</w:t>
    </w:r>
    <w:r>
      <w:rPr>
        <w:noProof/>
      </w:rPr>
      <w:fldChar w:fldCharType="end"/>
    </w:r>
  </w:p>
  <w:p w14:paraId="3224061A" w14:textId="4C03BBAE" w:rsidR="00DF3152" w:rsidRPr="003372D3" w:rsidRDefault="00DF3152" w:rsidP="004842D5">
    <w:pPr>
      <w:pStyle w:val="Podnojestranice"/>
      <w:tabs>
        <w:tab w:val="clear" w:pos="4320"/>
        <w:tab w:val="center" w:pos="4680"/>
        <w:tab w:val="left" w:pos="8640"/>
      </w:tabs>
      <w:rPr>
        <w:lang w:val="sr-Latn-CS"/>
      </w:rPr>
    </w:pPr>
    <w:r>
      <w:rPr>
        <w:lang w:val="sr-Latn-CS"/>
      </w:rPr>
      <w:t>Poverljivo</w:t>
    </w:r>
    <w:r>
      <w:rPr>
        <w:lang w:val="sr-Latn-CS"/>
      </w:rPr>
      <w:tab/>
      <w:t>©</w:t>
    </w:r>
    <w:r w:rsidR="0015460C">
      <w:rPr>
        <w:lang w:val="sr-Latn-CS"/>
      </w:rPr>
      <w:t>BookStore</w:t>
    </w:r>
    <w:r>
      <w:rPr>
        <w:lang w:val="sr-Latn-CS"/>
      </w:rPr>
      <w:t>, 202</w:t>
    </w:r>
    <w:r w:rsidR="003D1112">
      <w:rPr>
        <w:lang w:val="sr-Latn-CS"/>
      </w:rPr>
      <w:t>4</w:t>
    </w:r>
    <w:r>
      <w:rPr>
        <w:lang w:val="sr-Latn-CS"/>
      </w:rPr>
      <w:tab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DDE580" w14:textId="77777777" w:rsidR="00DF3152" w:rsidRDefault="00DF3152">
    <w:pPr>
      <w:pStyle w:val="Podnojestranic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9B7D55" w14:textId="77777777" w:rsidR="004D54BE" w:rsidRDefault="004D54BE">
      <w:r>
        <w:separator/>
      </w:r>
    </w:p>
  </w:footnote>
  <w:footnote w:type="continuationSeparator" w:id="0">
    <w:p w14:paraId="066F4F05" w14:textId="77777777" w:rsidR="004D54BE" w:rsidRDefault="004D54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DBFE65" w14:textId="77777777" w:rsidR="00CE21AC" w:rsidRDefault="00CE21AC">
    <w:pPr>
      <w:pStyle w:val="Zaglavljestranic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5C3078" w14:textId="7A9DA8C8" w:rsidR="00DF3152" w:rsidRPr="004842D5" w:rsidRDefault="00DF3152" w:rsidP="004842D5">
    <w:pPr>
      <w:pBdr>
        <w:bottom w:val="single" w:sz="6" w:space="1" w:color="auto"/>
      </w:pBdr>
      <w:jc w:val="right"/>
      <w:rPr>
        <w:b/>
        <w:sz w:val="36"/>
        <w:szCs w:val="36"/>
        <w:lang w:val="sr-Latn-CS"/>
      </w:rPr>
    </w:pPr>
    <w:r w:rsidRPr="00A1651D">
      <w:rPr>
        <w:b/>
        <w:sz w:val="36"/>
        <w:szCs w:val="36"/>
        <w:lang w:val="sr-Latn-CS"/>
      </w:rPr>
      <w:t>©</w:t>
    </w:r>
    <w:r w:rsidR="00EB65D8">
      <w:rPr>
        <w:b/>
        <w:sz w:val="36"/>
        <w:szCs w:val="36"/>
        <w:lang w:val="sr-Latn-CS"/>
      </w:rPr>
      <w:t>BookStore</w:t>
    </w:r>
  </w:p>
  <w:p w14:paraId="27BC68BA" w14:textId="77777777" w:rsidR="00DF3152" w:rsidRDefault="00DF3152">
    <w:pPr>
      <w:pStyle w:val="Zaglavljestranic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6E8BA1" w14:textId="77777777" w:rsidR="00CE21AC" w:rsidRDefault="00CE21AC">
    <w:pPr>
      <w:pStyle w:val="Zaglavljestranic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F3152" w:rsidRPr="003372D3" w14:paraId="38D3F5DA" w14:textId="77777777">
      <w:tc>
        <w:tcPr>
          <w:tcW w:w="6379" w:type="dxa"/>
        </w:tcPr>
        <w:p w14:paraId="0EF100BD" w14:textId="70CFC339" w:rsidR="00DF3152" w:rsidRPr="003372D3" w:rsidRDefault="000F1CFE">
          <w:pPr>
            <w:rPr>
              <w:lang w:val="sr-Latn-CS"/>
            </w:rPr>
          </w:pPr>
          <w:r>
            <w:rPr>
              <w:lang w:val="sr-Latn-CS"/>
            </w:rPr>
            <w:t xml:space="preserve">BookStoreApp </w:t>
          </w:r>
        </w:p>
      </w:tc>
      <w:tc>
        <w:tcPr>
          <w:tcW w:w="3179" w:type="dxa"/>
        </w:tcPr>
        <w:p w14:paraId="4EB60B15" w14:textId="77777777" w:rsidR="00DF3152" w:rsidRPr="003372D3" w:rsidRDefault="00DF3152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DF3152" w:rsidRPr="003372D3" w14:paraId="72BEEC9F" w14:textId="77777777">
      <w:tc>
        <w:tcPr>
          <w:tcW w:w="6379" w:type="dxa"/>
        </w:tcPr>
        <w:p w14:paraId="368B8224" w14:textId="77777777" w:rsidR="00DF3152" w:rsidRPr="003372D3" w:rsidRDefault="00DF3152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210C5FAB" w14:textId="315628BC" w:rsidR="00DF3152" w:rsidRPr="003372D3" w:rsidRDefault="00DF3152">
          <w:pPr>
            <w:rPr>
              <w:lang w:val="sr-Latn-CS"/>
            </w:rPr>
          </w:pPr>
          <w:r>
            <w:rPr>
              <w:lang w:val="sr-Latn-CS"/>
            </w:rPr>
            <w:t xml:space="preserve">  Datum:  0</w:t>
          </w:r>
          <w:r w:rsidR="003D1112">
            <w:rPr>
              <w:lang w:val="sr-Latn-CS"/>
            </w:rPr>
            <w:t>4</w:t>
          </w:r>
          <w:r>
            <w:rPr>
              <w:lang w:val="sr-Latn-CS"/>
            </w:rPr>
            <w:t>.11.202</w:t>
          </w:r>
          <w:r w:rsidR="003D1112">
            <w:rPr>
              <w:lang w:val="sr-Latn-CS"/>
            </w:rPr>
            <w:t>4</w:t>
          </w:r>
          <w:r w:rsidRPr="003372D3">
            <w:rPr>
              <w:lang w:val="sr-Latn-CS"/>
            </w:rPr>
            <w:t>. god.</w:t>
          </w:r>
        </w:p>
      </w:tc>
    </w:tr>
    <w:tr w:rsidR="00DF3152" w:rsidRPr="003372D3" w14:paraId="101E9BDC" w14:textId="77777777">
      <w:tc>
        <w:tcPr>
          <w:tcW w:w="9558" w:type="dxa"/>
          <w:gridSpan w:val="2"/>
        </w:tcPr>
        <w:p w14:paraId="2188973C" w14:textId="773051BF" w:rsidR="00DF3152" w:rsidRPr="003372D3" w:rsidRDefault="00DF3152">
          <w:pPr>
            <w:rPr>
              <w:lang w:val="sr-Latn-CS"/>
            </w:rPr>
          </w:pPr>
          <w:r>
            <w:rPr>
              <w:lang w:val="sr-Latn-CS"/>
            </w:rPr>
            <w:t>©</w:t>
          </w:r>
          <w:r w:rsidR="000F1CFE">
            <w:rPr>
              <w:lang w:val="sr-Latn-CS"/>
            </w:rPr>
            <w:t>BookStore-BookStoreApp-03</w:t>
          </w:r>
        </w:p>
      </w:tc>
    </w:tr>
  </w:tbl>
  <w:p w14:paraId="014E1035" w14:textId="77777777" w:rsidR="00DF3152" w:rsidRPr="003372D3" w:rsidRDefault="00DF3152">
    <w:pPr>
      <w:pStyle w:val="Zaglavljestranice"/>
      <w:rPr>
        <w:lang w:val="sr-Latn-CS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3A396D" w14:textId="77777777" w:rsidR="00DF3152" w:rsidRDefault="00DF3152">
    <w:pPr>
      <w:pStyle w:val="Zaglavljestranic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96B5DEB"/>
    <w:multiLevelType w:val="hybridMultilevel"/>
    <w:tmpl w:val="A22C16E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21810FB0"/>
    <w:multiLevelType w:val="hybridMultilevel"/>
    <w:tmpl w:val="302C6702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4FD2492"/>
    <w:multiLevelType w:val="hybridMultilevel"/>
    <w:tmpl w:val="696CEDB8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12" w15:restartNumberingAfterBreak="0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D6862C4"/>
    <w:multiLevelType w:val="hybridMultilevel"/>
    <w:tmpl w:val="95D6A40A"/>
    <w:lvl w:ilvl="0" w:tplc="181A000F">
      <w:start w:val="1"/>
      <w:numFmt w:val="decimal"/>
      <w:lvlText w:val="%1."/>
      <w:lvlJc w:val="left"/>
      <w:pPr>
        <w:ind w:left="720" w:hanging="360"/>
      </w:pPr>
    </w:lvl>
    <w:lvl w:ilvl="1" w:tplc="181A0019" w:tentative="1">
      <w:start w:val="1"/>
      <w:numFmt w:val="lowerLetter"/>
      <w:lvlText w:val="%2."/>
      <w:lvlJc w:val="left"/>
      <w:pPr>
        <w:ind w:left="1440" w:hanging="360"/>
      </w:pPr>
    </w:lvl>
    <w:lvl w:ilvl="2" w:tplc="181A001B" w:tentative="1">
      <w:start w:val="1"/>
      <w:numFmt w:val="lowerRoman"/>
      <w:lvlText w:val="%3."/>
      <w:lvlJc w:val="right"/>
      <w:pPr>
        <w:ind w:left="2160" w:hanging="180"/>
      </w:pPr>
    </w:lvl>
    <w:lvl w:ilvl="3" w:tplc="181A000F" w:tentative="1">
      <w:start w:val="1"/>
      <w:numFmt w:val="decimal"/>
      <w:lvlText w:val="%4."/>
      <w:lvlJc w:val="left"/>
      <w:pPr>
        <w:ind w:left="2880" w:hanging="360"/>
      </w:pPr>
    </w:lvl>
    <w:lvl w:ilvl="4" w:tplc="181A0019" w:tentative="1">
      <w:start w:val="1"/>
      <w:numFmt w:val="lowerLetter"/>
      <w:lvlText w:val="%5."/>
      <w:lvlJc w:val="left"/>
      <w:pPr>
        <w:ind w:left="3600" w:hanging="360"/>
      </w:pPr>
    </w:lvl>
    <w:lvl w:ilvl="5" w:tplc="181A001B" w:tentative="1">
      <w:start w:val="1"/>
      <w:numFmt w:val="lowerRoman"/>
      <w:lvlText w:val="%6."/>
      <w:lvlJc w:val="right"/>
      <w:pPr>
        <w:ind w:left="4320" w:hanging="180"/>
      </w:pPr>
    </w:lvl>
    <w:lvl w:ilvl="6" w:tplc="181A000F" w:tentative="1">
      <w:start w:val="1"/>
      <w:numFmt w:val="decimal"/>
      <w:lvlText w:val="%7."/>
      <w:lvlJc w:val="left"/>
      <w:pPr>
        <w:ind w:left="5040" w:hanging="360"/>
      </w:pPr>
    </w:lvl>
    <w:lvl w:ilvl="7" w:tplc="181A0019" w:tentative="1">
      <w:start w:val="1"/>
      <w:numFmt w:val="lowerLetter"/>
      <w:lvlText w:val="%8."/>
      <w:lvlJc w:val="left"/>
      <w:pPr>
        <w:ind w:left="5760" w:hanging="360"/>
      </w:pPr>
    </w:lvl>
    <w:lvl w:ilvl="8" w:tplc="1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15F4DC8"/>
    <w:multiLevelType w:val="hybridMultilevel"/>
    <w:tmpl w:val="51522E28"/>
    <w:lvl w:ilvl="0" w:tplc="1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5891252"/>
    <w:multiLevelType w:val="hybridMultilevel"/>
    <w:tmpl w:val="724EBC4E"/>
    <w:lvl w:ilvl="0" w:tplc="EC0C26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25" w15:restartNumberingAfterBreak="0">
    <w:nsid w:val="76027CE8"/>
    <w:multiLevelType w:val="hybridMultilevel"/>
    <w:tmpl w:val="4AA04E44"/>
    <w:lvl w:ilvl="0" w:tplc="181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81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81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81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81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81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81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81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81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0C4D1D"/>
    <w:multiLevelType w:val="hybridMultilevel"/>
    <w:tmpl w:val="BE0C6CA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800" w:hanging="360"/>
      </w:pPr>
    </w:lvl>
    <w:lvl w:ilvl="2" w:tplc="241A001B" w:tentative="1">
      <w:start w:val="1"/>
      <w:numFmt w:val="lowerRoman"/>
      <w:lvlText w:val="%3."/>
      <w:lvlJc w:val="right"/>
      <w:pPr>
        <w:ind w:left="2520" w:hanging="180"/>
      </w:pPr>
    </w:lvl>
    <w:lvl w:ilvl="3" w:tplc="241A000F" w:tentative="1">
      <w:start w:val="1"/>
      <w:numFmt w:val="decimal"/>
      <w:lvlText w:val="%4."/>
      <w:lvlJc w:val="left"/>
      <w:pPr>
        <w:ind w:left="3240" w:hanging="360"/>
      </w:pPr>
    </w:lvl>
    <w:lvl w:ilvl="4" w:tplc="241A0019" w:tentative="1">
      <w:start w:val="1"/>
      <w:numFmt w:val="lowerLetter"/>
      <w:lvlText w:val="%5."/>
      <w:lvlJc w:val="left"/>
      <w:pPr>
        <w:ind w:left="3960" w:hanging="360"/>
      </w:pPr>
    </w:lvl>
    <w:lvl w:ilvl="5" w:tplc="241A001B" w:tentative="1">
      <w:start w:val="1"/>
      <w:numFmt w:val="lowerRoman"/>
      <w:lvlText w:val="%6."/>
      <w:lvlJc w:val="right"/>
      <w:pPr>
        <w:ind w:left="4680" w:hanging="180"/>
      </w:pPr>
    </w:lvl>
    <w:lvl w:ilvl="6" w:tplc="241A000F" w:tentative="1">
      <w:start w:val="1"/>
      <w:numFmt w:val="decimal"/>
      <w:lvlText w:val="%7."/>
      <w:lvlJc w:val="left"/>
      <w:pPr>
        <w:ind w:left="5400" w:hanging="360"/>
      </w:pPr>
    </w:lvl>
    <w:lvl w:ilvl="7" w:tplc="241A0019" w:tentative="1">
      <w:start w:val="1"/>
      <w:numFmt w:val="lowerLetter"/>
      <w:lvlText w:val="%8."/>
      <w:lvlJc w:val="left"/>
      <w:pPr>
        <w:ind w:left="6120" w:hanging="360"/>
      </w:pPr>
    </w:lvl>
    <w:lvl w:ilvl="8" w:tplc="24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C953DF"/>
    <w:multiLevelType w:val="multilevel"/>
    <w:tmpl w:val="FFFFFFFF"/>
    <w:lvl w:ilvl="0">
      <w:start w:val="1"/>
      <w:numFmt w:val="decimal"/>
      <w:pStyle w:val="Naslov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Naslov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Naslov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Naslov5"/>
      <w:lvlText w:val="%1.%2.%3.%4.%5"/>
      <w:legacy w:legacy="1" w:legacySpace="144" w:legacyIndent="0"/>
      <w:lvlJc w:val="left"/>
    </w:lvl>
    <w:lvl w:ilvl="5">
      <w:start w:val="1"/>
      <w:numFmt w:val="decimal"/>
      <w:pStyle w:val="Naslov6"/>
      <w:lvlText w:val="%1.%2.%3.%4.%5.%6"/>
      <w:legacy w:legacy="1" w:legacySpace="144" w:legacyIndent="0"/>
      <w:lvlJc w:val="left"/>
    </w:lvl>
    <w:lvl w:ilvl="6">
      <w:start w:val="1"/>
      <w:numFmt w:val="decimal"/>
      <w:pStyle w:val="Naslov7"/>
      <w:lvlText w:val="%1.%2.%3.%4.%5.%6.%7"/>
      <w:legacy w:legacy="1" w:legacySpace="144" w:legacyIndent="0"/>
      <w:lvlJc w:val="left"/>
    </w:lvl>
    <w:lvl w:ilvl="7">
      <w:start w:val="1"/>
      <w:numFmt w:val="decimal"/>
      <w:pStyle w:val="Naslov8"/>
      <w:lvlText w:val="%1.%2.%3.%4.%5.%6.%7.%8"/>
      <w:legacy w:legacy="1" w:legacySpace="144" w:legacyIndent="0"/>
      <w:lvlJc w:val="left"/>
    </w:lvl>
    <w:lvl w:ilvl="8">
      <w:start w:val="1"/>
      <w:numFmt w:val="decimal"/>
      <w:pStyle w:val="Naslov9"/>
      <w:lvlText w:val="%1.%2.%3.%4.%5.%6.%7.%8.%9"/>
      <w:legacy w:legacy="1" w:legacySpace="144" w:legacyIndent="0"/>
      <w:lvlJc w:val="left"/>
    </w:lvl>
  </w:abstractNum>
  <w:num w:numId="1" w16cid:durableId="1085883436">
    <w:abstractNumId w:val="0"/>
  </w:num>
  <w:num w:numId="2" w16cid:durableId="1134756423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868295620">
    <w:abstractNumId w:val="19"/>
  </w:num>
  <w:num w:numId="4" w16cid:durableId="296107803">
    <w:abstractNumId w:val="27"/>
  </w:num>
  <w:num w:numId="5" w16cid:durableId="34935373">
    <w:abstractNumId w:val="23"/>
  </w:num>
  <w:num w:numId="6" w16cid:durableId="1982998946">
    <w:abstractNumId w:val="27"/>
  </w:num>
  <w:num w:numId="7" w16cid:durableId="2001079225">
    <w:abstractNumId w:val="13"/>
  </w:num>
  <w:num w:numId="8" w16cid:durableId="1162502287">
    <w:abstractNumId w:val="8"/>
  </w:num>
  <w:num w:numId="9" w16cid:durableId="1122531794">
    <w:abstractNumId w:val="12"/>
  </w:num>
  <w:num w:numId="10" w16cid:durableId="1791391963">
    <w:abstractNumId w:val="2"/>
  </w:num>
  <w:num w:numId="11" w16cid:durableId="1941402085">
    <w:abstractNumId w:val="7"/>
  </w:num>
  <w:num w:numId="12" w16cid:durableId="1070885565">
    <w:abstractNumId w:val="27"/>
  </w:num>
  <w:num w:numId="13" w16cid:durableId="889609484">
    <w:abstractNumId w:val="27"/>
  </w:num>
  <w:num w:numId="14" w16cid:durableId="198278608">
    <w:abstractNumId w:val="4"/>
  </w:num>
  <w:num w:numId="15" w16cid:durableId="399062279">
    <w:abstractNumId w:val="11"/>
  </w:num>
  <w:num w:numId="16" w16cid:durableId="468715780">
    <w:abstractNumId w:val="14"/>
  </w:num>
  <w:num w:numId="17" w16cid:durableId="1303265318">
    <w:abstractNumId w:val="3"/>
  </w:num>
  <w:num w:numId="18" w16cid:durableId="2036690165">
    <w:abstractNumId w:val="5"/>
  </w:num>
  <w:num w:numId="19" w16cid:durableId="277838300">
    <w:abstractNumId w:val="18"/>
  </w:num>
  <w:num w:numId="20" w16cid:durableId="1541161963">
    <w:abstractNumId w:val="27"/>
  </w:num>
  <w:num w:numId="21" w16cid:durableId="913128074">
    <w:abstractNumId w:val="27"/>
  </w:num>
  <w:num w:numId="22" w16cid:durableId="1590499804">
    <w:abstractNumId w:val="21"/>
  </w:num>
  <w:num w:numId="23" w16cid:durableId="546917146">
    <w:abstractNumId w:val="24"/>
  </w:num>
  <w:num w:numId="24" w16cid:durableId="622225076">
    <w:abstractNumId w:val="17"/>
  </w:num>
  <w:num w:numId="25" w16cid:durableId="700976550">
    <w:abstractNumId w:val="15"/>
  </w:num>
  <w:num w:numId="26" w16cid:durableId="1101683856">
    <w:abstractNumId w:val="25"/>
  </w:num>
  <w:num w:numId="27" w16cid:durableId="1012680332">
    <w:abstractNumId w:val="20"/>
  </w:num>
  <w:num w:numId="28" w16cid:durableId="1118790996">
    <w:abstractNumId w:val="9"/>
  </w:num>
  <w:num w:numId="29" w16cid:durableId="1101560159">
    <w:abstractNumId w:val="22"/>
  </w:num>
  <w:num w:numId="30" w16cid:durableId="1987199757">
    <w:abstractNumId w:val="16"/>
  </w:num>
  <w:num w:numId="31" w16cid:durableId="1908221394">
    <w:abstractNumId w:val="2"/>
  </w:num>
  <w:num w:numId="32" w16cid:durableId="533422318">
    <w:abstractNumId w:val="26"/>
  </w:num>
  <w:num w:numId="33" w16cid:durableId="1481733046">
    <w:abstractNumId w:val="6"/>
  </w:num>
  <w:num w:numId="34" w16cid:durableId="14492800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72D3"/>
    <w:rsid w:val="00004E9E"/>
    <w:rsid w:val="000079C7"/>
    <w:rsid w:val="0001062C"/>
    <w:rsid w:val="00013ABB"/>
    <w:rsid w:val="00026B01"/>
    <w:rsid w:val="00031B3D"/>
    <w:rsid w:val="00034C44"/>
    <w:rsid w:val="00042464"/>
    <w:rsid w:val="00050E5D"/>
    <w:rsid w:val="000615DD"/>
    <w:rsid w:val="000728B5"/>
    <w:rsid w:val="00081773"/>
    <w:rsid w:val="000817C9"/>
    <w:rsid w:val="00097F43"/>
    <w:rsid w:val="000A4969"/>
    <w:rsid w:val="000C21A8"/>
    <w:rsid w:val="000C571C"/>
    <w:rsid w:val="000C6EC7"/>
    <w:rsid w:val="000D1A6E"/>
    <w:rsid w:val="000D51AE"/>
    <w:rsid w:val="000D7D2E"/>
    <w:rsid w:val="000F1CFE"/>
    <w:rsid w:val="000F52F8"/>
    <w:rsid w:val="001265F7"/>
    <w:rsid w:val="00126747"/>
    <w:rsid w:val="0013157C"/>
    <w:rsid w:val="00137115"/>
    <w:rsid w:val="00140B5F"/>
    <w:rsid w:val="00143087"/>
    <w:rsid w:val="00146BAA"/>
    <w:rsid w:val="00150CC1"/>
    <w:rsid w:val="0015460C"/>
    <w:rsid w:val="001630D4"/>
    <w:rsid w:val="00165269"/>
    <w:rsid w:val="0017505B"/>
    <w:rsid w:val="00190105"/>
    <w:rsid w:val="001955EB"/>
    <w:rsid w:val="00195990"/>
    <w:rsid w:val="001A0317"/>
    <w:rsid w:val="001B1B70"/>
    <w:rsid w:val="001C41D5"/>
    <w:rsid w:val="001D0890"/>
    <w:rsid w:val="001F663F"/>
    <w:rsid w:val="001F7D36"/>
    <w:rsid w:val="002007B2"/>
    <w:rsid w:val="00205D9D"/>
    <w:rsid w:val="002064F6"/>
    <w:rsid w:val="00206E1F"/>
    <w:rsid w:val="00216F3C"/>
    <w:rsid w:val="00225263"/>
    <w:rsid w:val="00232F8D"/>
    <w:rsid w:val="0023465F"/>
    <w:rsid w:val="002501DE"/>
    <w:rsid w:val="00254CBE"/>
    <w:rsid w:val="00270678"/>
    <w:rsid w:val="0027185A"/>
    <w:rsid w:val="002750CF"/>
    <w:rsid w:val="00284518"/>
    <w:rsid w:val="00284A28"/>
    <w:rsid w:val="002922C4"/>
    <w:rsid w:val="002A2E08"/>
    <w:rsid w:val="002A5E27"/>
    <w:rsid w:val="002B686F"/>
    <w:rsid w:val="002C1666"/>
    <w:rsid w:val="002C662F"/>
    <w:rsid w:val="002D5541"/>
    <w:rsid w:val="002E6565"/>
    <w:rsid w:val="002E66A9"/>
    <w:rsid w:val="003113E8"/>
    <w:rsid w:val="003207F6"/>
    <w:rsid w:val="003235CE"/>
    <w:rsid w:val="00327DB2"/>
    <w:rsid w:val="00331D38"/>
    <w:rsid w:val="00331DCC"/>
    <w:rsid w:val="003356F6"/>
    <w:rsid w:val="0033717B"/>
    <w:rsid w:val="00337218"/>
    <w:rsid w:val="003372D3"/>
    <w:rsid w:val="00337A63"/>
    <w:rsid w:val="00347321"/>
    <w:rsid w:val="00366074"/>
    <w:rsid w:val="00370035"/>
    <w:rsid w:val="00370DA6"/>
    <w:rsid w:val="003860D3"/>
    <w:rsid w:val="0038638E"/>
    <w:rsid w:val="0039103B"/>
    <w:rsid w:val="003B1702"/>
    <w:rsid w:val="003D01A9"/>
    <w:rsid w:val="003D0DBE"/>
    <w:rsid w:val="003D1112"/>
    <w:rsid w:val="003E6219"/>
    <w:rsid w:val="003F0BA4"/>
    <w:rsid w:val="003F47C8"/>
    <w:rsid w:val="0040035E"/>
    <w:rsid w:val="00410F5F"/>
    <w:rsid w:val="00412ECF"/>
    <w:rsid w:val="00416071"/>
    <w:rsid w:val="004166AB"/>
    <w:rsid w:val="00425387"/>
    <w:rsid w:val="004365DA"/>
    <w:rsid w:val="00440B71"/>
    <w:rsid w:val="0044361F"/>
    <w:rsid w:val="00445A8C"/>
    <w:rsid w:val="00445E0E"/>
    <w:rsid w:val="0045085D"/>
    <w:rsid w:val="0046152C"/>
    <w:rsid w:val="00473090"/>
    <w:rsid w:val="00473782"/>
    <w:rsid w:val="004759DB"/>
    <w:rsid w:val="004842D5"/>
    <w:rsid w:val="00491510"/>
    <w:rsid w:val="00491CC1"/>
    <w:rsid w:val="00495889"/>
    <w:rsid w:val="00497949"/>
    <w:rsid w:val="004A2739"/>
    <w:rsid w:val="004B0285"/>
    <w:rsid w:val="004C21AB"/>
    <w:rsid w:val="004D54BE"/>
    <w:rsid w:val="004E6B59"/>
    <w:rsid w:val="004E6C9A"/>
    <w:rsid w:val="004F74EB"/>
    <w:rsid w:val="00500DA2"/>
    <w:rsid w:val="005114AB"/>
    <w:rsid w:val="0053121C"/>
    <w:rsid w:val="005447FA"/>
    <w:rsid w:val="005525C8"/>
    <w:rsid w:val="0055679E"/>
    <w:rsid w:val="0055790D"/>
    <w:rsid w:val="005613E4"/>
    <w:rsid w:val="00567CB2"/>
    <w:rsid w:val="00567CF3"/>
    <w:rsid w:val="00571FC4"/>
    <w:rsid w:val="00592A7D"/>
    <w:rsid w:val="00595BF9"/>
    <w:rsid w:val="005A3F8C"/>
    <w:rsid w:val="005C3525"/>
    <w:rsid w:val="005C3D77"/>
    <w:rsid w:val="005C46C6"/>
    <w:rsid w:val="005D021A"/>
    <w:rsid w:val="006029F6"/>
    <w:rsid w:val="006116FF"/>
    <w:rsid w:val="00620EB6"/>
    <w:rsid w:val="006219D0"/>
    <w:rsid w:val="00622E56"/>
    <w:rsid w:val="00627CA6"/>
    <w:rsid w:val="00631C6F"/>
    <w:rsid w:val="0063291D"/>
    <w:rsid w:val="0063574A"/>
    <w:rsid w:val="00651157"/>
    <w:rsid w:val="0069445A"/>
    <w:rsid w:val="00696C13"/>
    <w:rsid w:val="006A4379"/>
    <w:rsid w:val="006A71F6"/>
    <w:rsid w:val="006A73C8"/>
    <w:rsid w:val="006B5B5E"/>
    <w:rsid w:val="006C11B9"/>
    <w:rsid w:val="006C181D"/>
    <w:rsid w:val="006C1F31"/>
    <w:rsid w:val="006C261F"/>
    <w:rsid w:val="006C7BB3"/>
    <w:rsid w:val="006E3D96"/>
    <w:rsid w:val="006E60BB"/>
    <w:rsid w:val="006E664D"/>
    <w:rsid w:val="006F37E4"/>
    <w:rsid w:val="006F512A"/>
    <w:rsid w:val="006F5220"/>
    <w:rsid w:val="007069D1"/>
    <w:rsid w:val="00712834"/>
    <w:rsid w:val="00716C93"/>
    <w:rsid w:val="00724F3C"/>
    <w:rsid w:val="00732741"/>
    <w:rsid w:val="0074590A"/>
    <w:rsid w:val="00745ACE"/>
    <w:rsid w:val="00757B46"/>
    <w:rsid w:val="007821CC"/>
    <w:rsid w:val="00783759"/>
    <w:rsid w:val="00783B65"/>
    <w:rsid w:val="00793D39"/>
    <w:rsid w:val="007C6213"/>
    <w:rsid w:val="007C6B66"/>
    <w:rsid w:val="007D5CE3"/>
    <w:rsid w:val="007E30BF"/>
    <w:rsid w:val="007E5552"/>
    <w:rsid w:val="007E5AAF"/>
    <w:rsid w:val="0080039C"/>
    <w:rsid w:val="00801428"/>
    <w:rsid w:val="00802375"/>
    <w:rsid w:val="00804367"/>
    <w:rsid w:val="00815175"/>
    <w:rsid w:val="00816F4B"/>
    <w:rsid w:val="008227BE"/>
    <w:rsid w:val="00825CB2"/>
    <w:rsid w:val="008327C8"/>
    <w:rsid w:val="008407B9"/>
    <w:rsid w:val="00845511"/>
    <w:rsid w:val="00854F0B"/>
    <w:rsid w:val="00857091"/>
    <w:rsid w:val="00872020"/>
    <w:rsid w:val="00890E97"/>
    <w:rsid w:val="00896B5E"/>
    <w:rsid w:val="008B25F9"/>
    <w:rsid w:val="008C15F5"/>
    <w:rsid w:val="008C3A35"/>
    <w:rsid w:val="008C41A2"/>
    <w:rsid w:val="008C5B0F"/>
    <w:rsid w:val="008D40CE"/>
    <w:rsid w:val="008E67B8"/>
    <w:rsid w:val="008F4660"/>
    <w:rsid w:val="009029D5"/>
    <w:rsid w:val="009075F6"/>
    <w:rsid w:val="009171F5"/>
    <w:rsid w:val="009172BD"/>
    <w:rsid w:val="00930725"/>
    <w:rsid w:val="00935BC4"/>
    <w:rsid w:val="00937938"/>
    <w:rsid w:val="009410E9"/>
    <w:rsid w:val="00942407"/>
    <w:rsid w:val="00942816"/>
    <w:rsid w:val="009510AE"/>
    <w:rsid w:val="00954472"/>
    <w:rsid w:val="0095579F"/>
    <w:rsid w:val="009662F3"/>
    <w:rsid w:val="009671D1"/>
    <w:rsid w:val="00967902"/>
    <w:rsid w:val="00980126"/>
    <w:rsid w:val="0098649D"/>
    <w:rsid w:val="0098798A"/>
    <w:rsid w:val="009A2864"/>
    <w:rsid w:val="009A291F"/>
    <w:rsid w:val="009A2A7E"/>
    <w:rsid w:val="009B16A9"/>
    <w:rsid w:val="009B2233"/>
    <w:rsid w:val="009B2ECA"/>
    <w:rsid w:val="009B3AA3"/>
    <w:rsid w:val="009B4B91"/>
    <w:rsid w:val="009B56C8"/>
    <w:rsid w:val="009B74D5"/>
    <w:rsid w:val="009C4E60"/>
    <w:rsid w:val="009D4568"/>
    <w:rsid w:val="009E4520"/>
    <w:rsid w:val="009F0C66"/>
    <w:rsid w:val="00A12200"/>
    <w:rsid w:val="00A1651D"/>
    <w:rsid w:val="00A22BD2"/>
    <w:rsid w:val="00A30222"/>
    <w:rsid w:val="00A30806"/>
    <w:rsid w:val="00A357FC"/>
    <w:rsid w:val="00A4009F"/>
    <w:rsid w:val="00A42CC2"/>
    <w:rsid w:val="00A51189"/>
    <w:rsid w:val="00A70B31"/>
    <w:rsid w:val="00A763B7"/>
    <w:rsid w:val="00A76A96"/>
    <w:rsid w:val="00A82910"/>
    <w:rsid w:val="00A83FE7"/>
    <w:rsid w:val="00A84AB5"/>
    <w:rsid w:val="00A91442"/>
    <w:rsid w:val="00A922E3"/>
    <w:rsid w:val="00A92D9E"/>
    <w:rsid w:val="00A9627E"/>
    <w:rsid w:val="00AA3A12"/>
    <w:rsid w:val="00AA4F02"/>
    <w:rsid w:val="00AA776C"/>
    <w:rsid w:val="00AB6D2F"/>
    <w:rsid w:val="00AB773E"/>
    <w:rsid w:val="00AC1238"/>
    <w:rsid w:val="00AD17B6"/>
    <w:rsid w:val="00AE15C2"/>
    <w:rsid w:val="00AF19B4"/>
    <w:rsid w:val="00AF1D6D"/>
    <w:rsid w:val="00AF244E"/>
    <w:rsid w:val="00AF6332"/>
    <w:rsid w:val="00AF6B06"/>
    <w:rsid w:val="00B01B81"/>
    <w:rsid w:val="00B05998"/>
    <w:rsid w:val="00B2733D"/>
    <w:rsid w:val="00B443D6"/>
    <w:rsid w:val="00B46D71"/>
    <w:rsid w:val="00B50D57"/>
    <w:rsid w:val="00B774F3"/>
    <w:rsid w:val="00B77E94"/>
    <w:rsid w:val="00B849B5"/>
    <w:rsid w:val="00B90C5A"/>
    <w:rsid w:val="00BB0213"/>
    <w:rsid w:val="00BC2229"/>
    <w:rsid w:val="00BC6F3A"/>
    <w:rsid w:val="00BE136F"/>
    <w:rsid w:val="00BF71AD"/>
    <w:rsid w:val="00C014DC"/>
    <w:rsid w:val="00C032FC"/>
    <w:rsid w:val="00C04690"/>
    <w:rsid w:val="00C1618C"/>
    <w:rsid w:val="00C206AF"/>
    <w:rsid w:val="00C27B59"/>
    <w:rsid w:val="00C32F74"/>
    <w:rsid w:val="00C44BC7"/>
    <w:rsid w:val="00C503E4"/>
    <w:rsid w:val="00C54480"/>
    <w:rsid w:val="00C6019C"/>
    <w:rsid w:val="00C83DEF"/>
    <w:rsid w:val="00C86088"/>
    <w:rsid w:val="00C9046D"/>
    <w:rsid w:val="00CA11A7"/>
    <w:rsid w:val="00CA58C5"/>
    <w:rsid w:val="00CA62F9"/>
    <w:rsid w:val="00CB17FD"/>
    <w:rsid w:val="00CC47F8"/>
    <w:rsid w:val="00CD52C1"/>
    <w:rsid w:val="00CE21AC"/>
    <w:rsid w:val="00D00311"/>
    <w:rsid w:val="00D070D6"/>
    <w:rsid w:val="00D100AC"/>
    <w:rsid w:val="00D1320A"/>
    <w:rsid w:val="00D20F4E"/>
    <w:rsid w:val="00D21A8C"/>
    <w:rsid w:val="00D226CB"/>
    <w:rsid w:val="00D23B0D"/>
    <w:rsid w:val="00D30806"/>
    <w:rsid w:val="00D402FD"/>
    <w:rsid w:val="00D44844"/>
    <w:rsid w:val="00D5365B"/>
    <w:rsid w:val="00D62AEA"/>
    <w:rsid w:val="00D67D2B"/>
    <w:rsid w:val="00D71A6D"/>
    <w:rsid w:val="00D7252F"/>
    <w:rsid w:val="00D74078"/>
    <w:rsid w:val="00D74EC9"/>
    <w:rsid w:val="00D760E5"/>
    <w:rsid w:val="00D815CB"/>
    <w:rsid w:val="00D846A1"/>
    <w:rsid w:val="00DB4981"/>
    <w:rsid w:val="00DC5707"/>
    <w:rsid w:val="00DD5D3F"/>
    <w:rsid w:val="00DE518F"/>
    <w:rsid w:val="00DF3152"/>
    <w:rsid w:val="00DF7448"/>
    <w:rsid w:val="00E02978"/>
    <w:rsid w:val="00E05692"/>
    <w:rsid w:val="00E061BD"/>
    <w:rsid w:val="00E06C57"/>
    <w:rsid w:val="00E175B4"/>
    <w:rsid w:val="00E26573"/>
    <w:rsid w:val="00E40A18"/>
    <w:rsid w:val="00E421B5"/>
    <w:rsid w:val="00E5055D"/>
    <w:rsid w:val="00E5503B"/>
    <w:rsid w:val="00E604E6"/>
    <w:rsid w:val="00E60EFB"/>
    <w:rsid w:val="00E61B35"/>
    <w:rsid w:val="00E66958"/>
    <w:rsid w:val="00E67C41"/>
    <w:rsid w:val="00E7611C"/>
    <w:rsid w:val="00E7707A"/>
    <w:rsid w:val="00E81762"/>
    <w:rsid w:val="00E81BE7"/>
    <w:rsid w:val="00E8454A"/>
    <w:rsid w:val="00E934AD"/>
    <w:rsid w:val="00E95807"/>
    <w:rsid w:val="00EB65D8"/>
    <w:rsid w:val="00ED356C"/>
    <w:rsid w:val="00EE0AAC"/>
    <w:rsid w:val="00EE1E41"/>
    <w:rsid w:val="00EE2B46"/>
    <w:rsid w:val="00EF6501"/>
    <w:rsid w:val="00F009F3"/>
    <w:rsid w:val="00F02B6F"/>
    <w:rsid w:val="00F043E7"/>
    <w:rsid w:val="00F04B8D"/>
    <w:rsid w:val="00F06298"/>
    <w:rsid w:val="00F21F7B"/>
    <w:rsid w:val="00F41E8D"/>
    <w:rsid w:val="00F47FA7"/>
    <w:rsid w:val="00F533D8"/>
    <w:rsid w:val="00F53558"/>
    <w:rsid w:val="00F53F1A"/>
    <w:rsid w:val="00F5748D"/>
    <w:rsid w:val="00F60C82"/>
    <w:rsid w:val="00F6773B"/>
    <w:rsid w:val="00F67C3E"/>
    <w:rsid w:val="00F70F8C"/>
    <w:rsid w:val="00F91401"/>
    <w:rsid w:val="00F93B75"/>
    <w:rsid w:val="00FA57D9"/>
    <w:rsid w:val="00FB201E"/>
    <w:rsid w:val="00FC768B"/>
    <w:rsid w:val="00FD1067"/>
    <w:rsid w:val="00FF2E3F"/>
    <w:rsid w:val="00FF39CC"/>
    <w:rsid w:val="00FF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CC406E"/>
  <w15:chartTrackingRefBased/>
  <w15:docId w15:val="{03CE3368-5688-44F9-AD1C-3769DD85B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sr-Latn-CS"/>
    </w:rPr>
  </w:style>
  <w:style w:type="paragraph" w:styleId="Naslov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Naslov2">
    <w:name w:val="heading 2"/>
    <w:basedOn w:val="Naslov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Naslov3">
    <w:name w:val="heading 3"/>
    <w:basedOn w:val="Naslov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Naslov4">
    <w:name w:val="heading 4"/>
    <w:basedOn w:val="Naslov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Naslov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Naslov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Naslov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Naslov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Naslov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Naslov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Podnaslov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nouvlapasusa">
    <w:name w:val="Normal Indent"/>
    <w:basedOn w:val="Normal"/>
    <w:pPr>
      <w:ind w:left="900" w:hanging="900"/>
    </w:pPr>
  </w:style>
  <w:style w:type="paragraph" w:styleId="SADRAJ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ADRAJ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ADRAJ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Zaglavljestranice">
    <w:name w:val="header"/>
    <w:basedOn w:val="Normal"/>
    <w:pPr>
      <w:tabs>
        <w:tab w:val="center" w:pos="4320"/>
        <w:tab w:val="right" w:pos="8640"/>
      </w:tabs>
    </w:pPr>
  </w:style>
  <w:style w:type="paragraph" w:styleId="Podnojestranice">
    <w:name w:val="footer"/>
    <w:basedOn w:val="Normal"/>
    <w:link w:val="PodnojestraniceChar"/>
    <w:uiPriority w:val="99"/>
    <w:pPr>
      <w:tabs>
        <w:tab w:val="center" w:pos="4320"/>
        <w:tab w:val="right" w:pos="8640"/>
      </w:tabs>
    </w:pPr>
  </w:style>
  <w:style w:type="character" w:styleId="Brojstranice">
    <w:name w:val="page number"/>
    <w:basedOn w:val="Podrazumevanifontpasusa"/>
  </w:style>
  <w:style w:type="paragraph" w:styleId="Teloteksta2">
    <w:name w:val="Body Text 2"/>
    <w:basedOn w:val="Normal"/>
    <w:pPr>
      <w:jc w:val="center"/>
    </w:pPr>
    <w:rPr>
      <w:b/>
      <w:bCs/>
    </w:rPr>
  </w:style>
  <w:style w:type="paragraph" w:styleId="Teloteksta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loteksta">
    <w:name w:val="Body Text"/>
    <w:basedOn w:val="Normal"/>
    <w:link w:val="TelotekstaChar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ADRAJ4">
    <w:name w:val="toc 4"/>
    <w:basedOn w:val="Normal"/>
    <w:next w:val="Normal"/>
    <w:autoRedefine/>
    <w:semiHidden/>
    <w:pPr>
      <w:ind w:left="600"/>
    </w:pPr>
  </w:style>
  <w:style w:type="paragraph" w:styleId="SADRAJ5">
    <w:name w:val="toc 5"/>
    <w:basedOn w:val="Normal"/>
    <w:next w:val="Normal"/>
    <w:autoRedefine/>
    <w:semiHidden/>
    <w:pPr>
      <w:ind w:left="800"/>
    </w:pPr>
  </w:style>
  <w:style w:type="paragraph" w:styleId="SADRAJ6">
    <w:name w:val="toc 6"/>
    <w:basedOn w:val="Normal"/>
    <w:next w:val="Normal"/>
    <w:autoRedefine/>
    <w:semiHidden/>
    <w:pPr>
      <w:ind w:left="1000"/>
    </w:pPr>
  </w:style>
  <w:style w:type="paragraph" w:styleId="SADRAJ7">
    <w:name w:val="toc 7"/>
    <w:basedOn w:val="Normal"/>
    <w:next w:val="Normal"/>
    <w:autoRedefine/>
    <w:semiHidden/>
    <w:pPr>
      <w:ind w:left="1200"/>
    </w:pPr>
  </w:style>
  <w:style w:type="paragraph" w:styleId="SADRAJ8">
    <w:name w:val="toc 8"/>
    <w:basedOn w:val="Normal"/>
    <w:next w:val="Normal"/>
    <w:autoRedefine/>
    <w:semiHidden/>
    <w:pPr>
      <w:ind w:left="1400"/>
    </w:pPr>
  </w:style>
  <w:style w:type="paragraph" w:styleId="SADRAJ9">
    <w:name w:val="toc 9"/>
    <w:basedOn w:val="Normal"/>
    <w:next w:val="Normal"/>
    <w:autoRedefine/>
    <w:semiHidden/>
    <w:pPr>
      <w:ind w:left="1600"/>
    </w:pPr>
  </w:style>
  <w:style w:type="paragraph" w:styleId="Tekstfusnote">
    <w:name w:val="footnote text"/>
    <w:basedOn w:val="Normal"/>
    <w:semiHidden/>
  </w:style>
  <w:style w:type="character" w:styleId="Referencafusnote">
    <w:name w:val="footnote reference"/>
    <w:semiHidden/>
    <w:rPr>
      <w:vertAlign w:val="superscript"/>
    </w:rPr>
  </w:style>
  <w:style w:type="paragraph" w:styleId="Tekstubaloniu">
    <w:name w:val="Balloon Text"/>
    <w:basedOn w:val="Normal"/>
    <w:link w:val="TekstubaloniuChar"/>
    <w:rsid w:val="00A1651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ubaloniuChar">
    <w:name w:val="Tekst u balončiću Char"/>
    <w:link w:val="Tekstubaloniu"/>
    <w:rsid w:val="00A1651D"/>
    <w:rPr>
      <w:rFonts w:ascii="Tahoma" w:hAnsi="Tahoma" w:cs="Tahoma"/>
      <w:sz w:val="16"/>
      <w:szCs w:val="16"/>
      <w:lang w:val="en-US" w:eastAsia="sr-Latn-CS"/>
    </w:rPr>
  </w:style>
  <w:style w:type="character" w:customStyle="1" w:styleId="PodnojestraniceChar">
    <w:name w:val="Podnožje stranice Char"/>
    <w:link w:val="Podnojestranice"/>
    <w:uiPriority w:val="99"/>
    <w:rsid w:val="00A1651D"/>
    <w:rPr>
      <w:lang w:val="en-US" w:eastAsia="sr-Latn-CS"/>
    </w:rPr>
  </w:style>
  <w:style w:type="character" w:styleId="Referencakomentara">
    <w:name w:val="annotation reference"/>
    <w:rsid w:val="00EE0AAC"/>
    <w:rPr>
      <w:sz w:val="16"/>
      <w:szCs w:val="16"/>
    </w:rPr>
  </w:style>
  <w:style w:type="paragraph" w:styleId="Tekstkomentara">
    <w:name w:val="annotation text"/>
    <w:basedOn w:val="Normal"/>
    <w:link w:val="TekstkomentaraChar"/>
    <w:rsid w:val="00EE0AAC"/>
  </w:style>
  <w:style w:type="character" w:customStyle="1" w:styleId="TekstkomentaraChar">
    <w:name w:val="Tekst komentara Char"/>
    <w:link w:val="Tekstkomentara"/>
    <w:rsid w:val="00EE0AAC"/>
    <w:rPr>
      <w:lang w:eastAsia="sr-Latn-CS"/>
    </w:rPr>
  </w:style>
  <w:style w:type="paragraph" w:styleId="Temakomentara">
    <w:name w:val="annotation subject"/>
    <w:basedOn w:val="Tekstkomentara"/>
    <w:next w:val="Tekstkomentara"/>
    <w:link w:val="TemakomentaraChar"/>
    <w:rsid w:val="00EE0AAC"/>
    <w:rPr>
      <w:b/>
      <w:bCs/>
    </w:rPr>
  </w:style>
  <w:style w:type="character" w:customStyle="1" w:styleId="TemakomentaraChar">
    <w:name w:val="Tema komentara Char"/>
    <w:link w:val="Temakomentara"/>
    <w:rsid w:val="00EE0AAC"/>
    <w:rPr>
      <w:b/>
      <w:bCs/>
      <w:lang w:eastAsia="sr-Latn-CS"/>
    </w:rPr>
  </w:style>
  <w:style w:type="character" w:customStyle="1" w:styleId="TelotekstaChar">
    <w:name w:val="Telo teksta Char"/>
    <w:link w:val="Teloteksta"/>
    <w:rsid w:val="006C261F"/>
    <w:rPr>
      <w:lang w:val="en-US" w:eastAsia="sr-Latn-C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0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18" Type="http://schemas.openxmlformats.org/officeDocument/2006/relationships/header" Target="header5.xml" /><Relationship Id="rId3" Type="http://schemas.openxmlformats.org/officeDocument/2006/relationships/styles" Target="styles.xml" /><Relationship Id="rId21" Type="http://schemas.openxmlformats.org/officeDocument/2006/relationships/theme" Target="theme/theme1.xml" /><Relationship Id="rId7" Type="http://schemas.openxmlformats.org/officeDocument/2006/relationships/endnotes" Target="endnotes.xml" /><Relationship Id="rId12" Type="http://schemas.openxmlformats.org/officeDocument/2006/relationships/header" Target="header3.xml" /><Relationship Id="rId17" Type="http://schemas.openxmlformats.org/officeDocument/2006/relationships/footer" Target="footer4.xml" /><Relationship Id="rId2" Type="http://schemas.openxmlformats.org/officeDocument/2006/relationships/numbering" Target="numbering.xml" /><Relationship Id="rId16" Type="http://schemas.openxmlformats.org/officeDocument/2006/relationships/header" Target="header4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2.xml" /><Relationship Id="rId5" Type="http://schemas.openxmlformats.org/officeDocument/2006/relationships/webSettings" Target="webSettings.xml" /><Relationship Id="rId15" Type="http://schemas.openxmlformats.org/officeDocument/2006/relationships/image" Target="media/image2.jpeg" /><Relationship Id="rId10" Type="http://schemas.openxmlformats.org/officeDocument/2006/relationships/footer" Target="footer1.xml" /><Relationship Id="rId19" Type="http://schemas.openxmlformats.org/officeDocument/2006/relationships/footer" Target="footer5.xml" /><Relationship Id="rId4" Type="http://schemas.openxmlformats.org/officeDocument/2006/relationships/settings" Target="settings.xml" /><Relationship Id="rId9" Type="http://schemas.openxmlformats.org/officeDocument/2006/relationships/header" Target="header2.xml" /><Relationship Id="rId14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C1C16-EE41-4255-A213-CD6A2E84818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0</TotalTime>
  <Pages>1</Pages>
  <Words>2584</Words>
  <Characters>17793</Characters>
  <Application>Microsoft Office Word</Application>
  <DocSecurity>0</DocSecurity>
  <Lines>148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Microsoft</Company>
  <LinksUpToDate>false</LinksUpToDate>
  <CharactersWithSpaces>20337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keywords/>
  <cp:lastModifiedBy>Anida Fakić</cp:lastModifiedBy>
  <cp:revision>2</cp:revision>
  <cp:lastPrinted>1899-12-31T23:00:00Z</cp:lastPrinted>
  <dcterms:created xsi:type="dcterms:W3CDTF">2024-11-06T05:01:00Z</dcterms:created>
  <dcterms:modified xsi:type="dcterms:W3CDTF">2024-11-06T05:01:00Z</dcterms:modified>
</cp:coreProperties>
</file>